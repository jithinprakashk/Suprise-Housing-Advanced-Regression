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A0722F" w:rsidRPr="00920A3E" w14:paraId="7B1E1917" w14:textId="77777777" w:rsidTr="009D180E">
        <w:trPr>
          <w:trHeight w:val="14243"/>
        </w:trPr>
        <w:tc>
          <w:tcPr>
            <w:tcW w:w="206" w:type="dxa"/>
            <w:shd w:val="clear" w:color="auto" w:fill="B70DA3" w:themeFill="accent2"/>
            <w:tcMar>
              <w:left w:w="0" w:type="dxa"/>
              <w:right w:w="0" w:type="dxa"/>
            </w:tcMar>
          </w:tcPr>
          <w:p w14:paraId="7C615EF3" w14:textId="77777777" w:rsidR="004D4571" w:rsidRPr="00920A3E" w:rsidRDefault="004D4571" w:rsidP="00920A3E">
            <w:pPr>
              <w:pStyle w:val="NoSpacing"/>
              <w:ind w:left="1134" w:right="567"/>
              <w:jc w:val="both"/>
              <w:rPr>
                <w:rStyle w:val="IntenseEmphasis"/>
                <w:rFonts w:ascii="Ubuntu Light" w:hAnsi="Ubuntu Light"/>
                <w:b w:val="0"/>
                <w:bCs w:val="0"/>
                <w:i w:val="0"/>
                <w:iCs w:val="0"/>
              </w:rPr>
            </w:pPr>
          </w:p>
        </w:tc>
        <w:tc>
          <w:tcPr>
            <w:tcW w:w="10640" w:type="dxa"/>
            <w:shd w:val="clear" w:color="auto" w:fill="auto"/>
            <w:tcMar>
              <w:left w:w="0" w:type="dxa"/>
              <w:right w:w="0" w:type="dxa"/>
            </w:tcMar>
            <w:vAlign w:val="center"/>
          </w:tcPr>
          <w:p w14:paraId="3E8478E1" w14:textId="77777777" w:rsidR="004D4571" w:rsidRPr="00920A3E" w:rsidRDefault="009D180E" w:rsidP="00920A3E">
            <w:pPr>
              <w:pStyle w:val="NoSpacing"/>
              <w:ind w:left="1134" w:right="567"/>
              <w:jc w:val="both"/>
              <w:rPr>
                <w:rStyle w:val="IntenseEmphasis"/>
                <w:rFonts w:ascii="Ubuntu Light" w:hAnsi="Ubuntu Light"/>
                <w:b w:val="0"/>
                <w:bCs w:val="0"/>
                <w:i w:val="0"/>
                <w:iCs w:val="0"/>
              </w:rPr>
            </w:pPr>
            <w:r w:rsidRPr="00920A3E">
              <w:rPr>
                <w:rStyle w:val="IntenseEmphasis"/>
                <w:rFonts w:ascii="Ubuntu Light" w:hAnsi="Ubuntu Light"/>
                <w:b w:val="0"/>
                <w:bCs w:val="0"/>
                <w:i w:val="0"/>
                <w:iCs w:val="0"/>
              </w:rPr>
              <mc:AlternateContent>
                <mc:Choice Requires="wpg">
                  <w:drawing>
                    <wp:inline distT="0" distB="0" distL="0" distR="0" wp14:anchorId="2B0C7A16" wp14:editId="21AB6525">
                      <wp:extent cx="5224107" cy="6607112"/>
                      <wp:effectExtent l="0" t="0" r="0" b="3810"/>
                      <wp:docPr id="1" name="Group 1" descr="colorful round shapes"/>
                      <wp:cNvGraphicFramePr/>
                      <a:graphic xmlns:a="http://schemas.openxmlformats.org/drawingml/2006/main">
                        <a:graphicData uri="http://schemas.microsoft.com/office/word/2010/wordprocessingGroup">
                          <wpg:wgp>
                            <wpg:cNvGrpSpPr/>
                            <wpg:grpSpPr>
                              <a:xfrm>
                                <a:off x="0" y="0"/>
                                <a:ext cx="5224107" cy="6607112"/>
                                <a:chOff x="0" y="-741560"/>
                                <a:chExt cx="5224107" cy="6607112"/>
                              </a:xfrm>
                            </wpg:grpSpPr>
                            <wps:wsp>
                              <wps:cNvPr id="171" name="Oval 171"/>
                              <wps:cNvSpPr/>
                              <wps:spPr>
                                <a:xfrm>
                                  <a:off x="0" y="-741560"/>
                                  <a:ext cx="4617720" cy="4618176"/>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DEA3F" w14:textId="39AB2872" w:rsidR="00D844E8" w:rsidRPr="0012546B" w:rsidRDefault="00D844E8" w:rsidP="0012546B">
                                    <w:pPr>
                                      <w:pStyle w:val="Heading1"/>
                                      <w:jc w:val="center"/>
                                      <w:rPr>
                                        <w:sz w:val="48"/>
                                        <w:szCs w:val="48"/>
                                      </w:rPr>
                                    </w:pPr>
                                    <w:r w:rsidRPr="0012546B">
                                      <w:rPr>
                                        <w:color w:val="1F497D" w:themeColor="text2"/>
                                        <w:sz w:val="48"/>
                                        <w:szCs w:val="48"/>
                                      </w:rPr>
                                      <w:t xml:space="preserve">Advanced regression </w:t>
                                    </w:r>
                                    <w:r w:rsidRPr="0012546B">
                                      <w:rPr>
                                        <w:rStyle w:val="Heading2Char"/>
                                        <w:color w:val="1F497D" w:themeColor="text2"/>
                                        <w:sz w:val="36"/>
                                        <w:szCs w:val="36"/>
                                      </w:rPr>
                                      <w:t>Subjective Questions</w:t>
                                    </w:r>
                                  </w:p>
                                  <w:p w14:paraId="0BD05113" w14:textId="77777777" w:rsidR="00D844E8" w:rsidRPr="0012546B" w:rsidRDefault="00D844E8" w:rsidP="00F7167D">
                                    <w:pP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293F3" w14:textId="5280523D" w:rsidR="00D844E8" w:rsidRPr="0012546B" w:rsidRDefault="00D844E8" w:rsidP="0012546B">
                                    <w:pPr>
                                      <w:pStyle w:val="Heading3"/>
                                      <w:spacing w:before="0"/>
                                      <w:jc w:val="center"/>
                                      <w:rPr>
                                        <w:color w:val="5B0651" w:themeColor="accent2" w:themeShade="80"/>
                                        <w:sz w:val="28"/>
                                        <w:szCs w:val="28"/>
                                      </w:rPr>
                                    </w:pPr>
                                    <w:r w:rsidRPr="0012546B">
                                      <w:rPr>
                                        <w:color w:val="5B0651" w:themeColor="accent2" w:themeShade="80"/>
                                        <w:sz w:val="28"/>
                                        <w:szCs w:val="28"/>
                                      </w:rPr>
                                      <w:t>Jithin Prakash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B0C7A16" id="Group 1" o:spid="_x0000_s1026" alt="colorful round shapes" style="width:411.35pt;height:520.25pt;mso-position-horizontal-relative:char;mso-position-vertical-relative:line" coordorigin=",-7415" coordsize="52241,66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GdbbwMAAE8LAAAOAAAAZHJzL2Uyb0RvYy54bWzsVltP2zAUfp+0/2D5HXKhbUpEQBUMNAkB&#10;Gkw8G8dpIjm2Z7uk7Nfv2E5CgW5IbOOJl9TH9rl955yvPjhatxzdM20aKQqc7MYYMUFl2Yhlgb/f&#10;nO7MMTKWiJJwKViBH5jBR4efPx10KmeprCUvmUZgRJi8UwWurVV5FBlas5aYXamYgMNK6pZYEPUy&#10;KjXpwHrLozSOZ1Endam0pMwY2D0Jh/jQ268qRu1lVRlmES8wxGb9V/vvnftGhwckX2qi6ob2YZA3&#10;RNGSRoDT0dQJsQStdPPCVNtQLY2s7C6VbSSrqqHM5wDZJPGzbM60XCmfyzLvlmqECaB9htObzdKL&#10;+yuNmhJqh5EgLZTIe0UglsxQgIpKLnW14giiESUyNVFQRACuU8sc9M+0ulZXut9YBslhsa50634h&#10;S7T2kD+MkLO1RRQ2p2k6SeIMIwpns1mcJUkaikJrqNyj3k42SaazvmC0/vKKfjS4j1yUY1CdgjYz&#10;j0iav0Py2mHhC2QcEgOS2Yjl5T3hKAHZo+MvjViZ3ABsvwXqScIDXJNZkmUpNLKDC4R5ks2c7TFd&#10;kitt7BmTLXKLAjPOG2VckCQn9+fGhtvDLbdtJG/K04ZzL7jJY8dcIwi9wIRSJuw0qHNVk7A9y+LY&#10;1wIc+1l1Gj6MJ8a4cCaFdMaDX7cDJRly9yv7wJm7x8U3VkEvQluk3uFoeTOWJBzVpGRhewqhbI/F&#10;G3SWK/A/2u4NbMvT1wlS6u87VeZJZFSO/xRYSHHU8J6lsKNy2wiptxngdvQc7g8gBWgcSnZ9twb7&#10;bnknywdoNS0DmxlFTxuo9Tkx9opooC/oD6BkewmfisuuwLJfYVRL/XPbvrsPswCnGHVAhwU2P1ZE&#10;M4z4VwFTsp9MJo4/vTCZ+h7Umyd3mydi1R5L6B6YA4jOL0FZWz4sKy3bW2DuhfMKR0RQ8A1cY/Ug&#10;HNtA08D9lC0W/hpwpiL2XFwr6ow7gF0j36xviVZ9w1uYlQs5TOaLpg93naaQi5WVVeMn4hHXHnpg&#10;iYD2O9BFOlBvTxeeAV1EwCmv00Wyv5ftz8EGUEI6zfYnaRYYdCCNvXQ+S9JpII1BCL06UPRAB/+S&#10;NMIMkw3ScJPas9U42h+k4RH4f6TR/7l/cMc7c4d/eMCrzZe3f2G6Z+GmDOvNd/DhLwAAAP//AwBQ&#10;SwMEFAAGAAgAAAAhAKzqqU7dAAAABgEAAA8AAABkcnMvZG93bnJldi54bWxMj0FLw0AQhe+C/2EZ&#10;wZvdTbRaYjalFPVUhLaCeJtmp0lodjdkt0n67x296OXB8B7vfZMvJ9uKgfrQeKchmSkQ5EpvGldp&#10;+Ni/3i1AhIjOYOsdabhQgGVxfZVjZvzotjTsYiW4xIUMNdQxdpmUoazJYpj5jhx7R99bjHz2lTQ9&#10;jlxuW5kq9SgtNo4XauxoXVN52p2thrcRx9V98jJsTsf15Ws/f//cJKT17c20egYRaYp/YfjBZ3Qo&#10;mOngz84E0WrgR+KvsrdI0ycQBw6pBzUHWeTyP37xDQAA//8DAFBLAQItABQABgAIAAAAIQC2gziS&#10;/gAAAOEBAAATAAAAAAAAAAAAAAAAAAAAAABbQ29udGVudF9UeXBlc10ueG1sUEsBAi0AFAAGAAgA&#10;AAAhADj9If/WAAAAlAEAAAsAAAAAAAAAAAAAAAAALwEAAF9yZWxzLy5yZWxzUEsBAi0AFAAGAAgA&#10;AAAhAILgZ1tvAwAATwsAAA4AAAAAAAAAAAAAAAAALgIAAGRycy9lMm9Eb2MueG1sUEsBAi0AFAAG&#10;AAgAAAAhAKzqqU7dAAAABgEAAA8AAAAAAAAAAAAAAAAAyQUAAGRycy9kb3ducmV2LnhtbFBLBQYA&#10;AAAABAAEAPMAAADTBgAAAAA=&#10;">
                      <v:oval id="Oval 171" o:spid="_x0000_s1027" style="position:absolute;top:-7415;width:46177;height:46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rPDxQAAANwAAAAPAAAAZHJzL2Rvd25yZXYueG1sRE9La8JA&#10;EL4L/Q/LFLzpxkdrSV1FRIt4sDT2kN6G7DRJzc7G7Brjv+8Khd7m43vOfNmZSrTUuNKygtEwAkGc&#10;WV1yruDzuB28gHAeWWNlmRTcyMFy8dCbY6ztlT+oTXwuQgi7GBUU3texlC4ryKAb2po4cN+2MegD&#10;bHKpG7yGcFPJcRQ9S4Mlh4YCa1oXlJ2Si1GQVpPp5us9O7ydKE3bp9We9j9npfqP3eoVhKfO/4v/&#10;3Dsd5s9GcH8mXCAXvwAAAP//AwBQSwECLQAUAAYACAAAACEA2+H2y+4AAACFAQAAEwAAAAAAAAAA&#10;AAAAAAAAAAAAW0NvbnRlbnRfVHlwZXNdLnhtbFBLAQItABQABgAIAAAAIQBa9CxbvwAAABUBAAAL&#10;AAAAAAAAAAAAAAAAAB8BAABfcmVscy8ucmVsc1BLAQItABQABgAIAAAAIQDuJrPDxQAAANwAAAAP&#10;AAAAAAAAAAAAAAAAAAcCAABkcnMvZG93bnJldi54bWxQSwUGAAAAAAMAAwC3AAAA+QIAAAAA&#10;" fillcolor="#4bacc6 [3208]" stroked="f" strokeweight="3pt">
                        <v:fill opacity="43947f"/>
                        <v:textbox>
                          <w:txbxContent>
                            <w:p w14:paraId="37BDEA3F" w14:textId="39AB2872" w:rsidR="00D844E8" w:rsidRPr="0012546B" w:rsidRDefault="00D844E8" w:rsidP="0012546B">
                              <w:pPr>
                                <w:pStyle w:val="Heading1"/>
                                <w:jc w:val="center"/>
                                <w:rPr>
                                  <w:sz w:val="48"/>
                                  <w:szCs w:val="48"/>
                                </w:rPr>
                              </w:pPr>
                              <w:r w:rsidRPr="0012546B">
                                <w:rPr>
                                  <w:color w:val="1F497D" w:themeColor="text2"/>
                                  <w:sz w:val="48"/>
                                  <w:szCs w:val="48"/>
                                </w:rPr>
                                <w:t xml:space="preserve">Advanced regression </w:t>
                              </w:r>
                              <w:r w:rsidRPr="0012546B">
                                <w:rPr>
                                  <w:rStyle w:val="Heading2Char"/>
                                  <w:color w:val="1F497D" w:themeColor="text2"/>
                                  <w:sz w:val="36"/>
                                  <w:szCs w:val="36"/>
                                </w:rPr>
                                <w:t>Subjective Questions</w:t>
                              </w:r>
                            </w:p>
                            <w:p w14:paraId="0BD05113" w14:textId="77777777" w:rsidR="00D844E8" w:rsidRPr="0012546B" w:rsidRDefault="00D844E8" w:rsidP="00F7167D">
                              <w:pPr>
                                <w:rPr>
                                  <w:sz w:val="24"/>
                                  <w:szCs w:val="24"/>
                                </w:rPr>
                              </w:pPr>
                            </w:p>
                          </w:txbxContent>
                        </v:textbox>
                      </v:oval>
                      <v:oval id="Oval 172" o:spid="_x0000_s1028"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4DwwAAANwAAAAPAAAAZHJzL2Rvd25yZXYueG1sRE9La8JA&#10;EL4X/A/LCN7qxiCtRFcRsVR6EHyg1zE7JsHsbNhdY9pf3y0UvM3H95zZojO1aMn5yrKC0TABQZxb&#10;XXGh4Hj4eJ2A8AFZY22ZFHyTh8W89zLDTNsH76jdh0LEEPYZKihDaDIpfV6SQT+0DXHkrtYZDBG6&#10;QmqHjxhuapkmyZs0WHFsKLGhVUn5bX83Ctpbar+2dFn9nLdjNz7dL5+7tVNq0O+WUxCBuvAU/7s3&#10;Os5/T+HvmXiBnP8CAAD//wMAUEsBAi0AFAAGAAgAAAAhANvh9svuAAAAhQEAABMAAAAAAAAAAAAA&#10;AAAAAAAAAFtDb250ZW50X1R5cGVzXS54bWxQSwECLQAUAAYACAAAACEAWvQsW78AAAAVAQAACwAA&#10;AAAAAAAAAAAAAAAfAQAAX3JlbHMvLnJlbHNQSwECLQAUAAYACAAAACEAaXhOA8MAAADcAAAADwAA&#10;AAAAAAAAAAAAAAAHAgAAZHJzL2Rvd25yZXYueG1sUEsFBgAAAAADAAMAtwAAAPcCAAAAAA==&#10;" fillcolor="#b70da3 [3205]" stroked="f" strokeweight="3pt">
                        <v:fill opacity="42662f"/>
                        <v:textbox>
                          <w:txbxContent>
                            <w:p w14:paraId="78F293F3" w14:textId="5280523D" w:rsidR="00D844E8" w:rsidRPr="0012546B" w:rsidRDefault="00D844E8" w:rsidP="0012546B">
                              <w:pPr>
                                <w:pStyle w:val="Heading3"/>
                                <w:spacing w:before="0"/>
                                <w:jc w:val="center"/>
                                <w:rPr>
                                  <w:color w:val="5B0651" w:themeColor="accent2" w:themeShade="80"/>
                                  <w:sz w:val="28"/>
                                  <w:szCs w:val="28"/>
                                </w:rPr>
                              </w:pPr>
                              <w:r w:rsidRPr="0012546B">
                                <w:rPr>
                                  <w:color w:val="5B0651" w:themeColor="accent2" w:themeShade="80"/>
                                  <w:sz w:val="28"/>
                                  <w:szCs w:val="28"/>
                                </w:rPr>
                                <w:t>Jithin Prakash K</w:t>
                              </w:r>
                            </w:p>
                          </w:txbxContent>
                        </v:textbox>
                      </v:oval>
                      <w10:anchorlock/>
                    </v:group>
                  </w:pict>
                </mc:Fallback>
              </mc:AlternateContent>
            </w:r>
          </w:p>
        </w:tc>
      </w:tr>
    </w:tbl>
    <w:p w14:paraId="5B4ECBFC" w14:textId="77777777" w:rsidR="00AD7385" w:rsidRPr="00920A3E" w:rsidRDefault="00AD7385" w:rsidP="00920A3E">
      <w:pPr>
        <w:pStyle w:val="NoSpacing"/>
        <w:spacing w:line="360" w:lineRule="auto"/>
        <w:ind w:left="1134" w:right="567"/>
        <w:jc w:val="both"/>
        <w:rPr>
          <w:rStyle w:val="IntenseEmphasis"/>
          <w:rFonts w:ascii="Ubuntu Light" w:hAnsi="Ubuntu Light"/>
          <w:i w:val="0"/>
          <w:iCs w:val="0"/>
          <w:color w:val="0070C0"/>
          <w:sz w:val="25"/>
          <w:szCs w:val="25"/>
        </w:rPr>
      </w:pPr>
      <w:r w:rsidRPr="00920A3E">
        <w:rPr>
          <w:rStyle w:val="IntenseEmphasis"/>
          <w:rFonts w:ascii="Ubuntu Light" w:hAnsi="Ubuntu Light"/>
          <w:i w:val="0"/>
          <w:iCs w:val="0"/>
          <w:color w:val="0070C0"/>
          <w:sz w:val="25"/>
          <w:szCs w:val="25"/>
        </w:rPr>
        <w:lastRenderedPageBreak/>
        <w:t>Question 1</w:t>
      </w:r>
    </w:p>
    <w:p w14:paraId="78F466DF" w14:textId="799B63C7" w:rsidR="00AD7385" w:rsidRPr="00920A3E" w:rsidRDefault="00AD7385" w:rsidP="00920A3E">
      <w:pPr>
        <w:pStyle w:val="NoSpacing"/>
        <w:ind w:left="1134" w:right="567"/>
        <w:jc w:val="both"/>
        <w:rPr>
          <w:rStyle w:val="IntenseEmphasis"/>
          <w:rFonts w:ascii="Ubuntu Light" w:hAnsi="Ubuntu Light"/>
          <w:b w:val="0"/>
          <w:bCs w:val="0"/>
          <w:i w:val="0"/>
          <w:iCs w:val="0"/>
          <w:color w:val="0070C0"/>
        </w:rPr>
      </w:pPr>
      <w:r w:rsidRPr="00920A3E">
        <w:rPr>
          <w:rStyle w:val="IntenseEmphasis"/>
          <w:rFonts w:ascii="Ubuntu Light" w:hAnsi="Ubuntu Light"/>
          <w:b w:val="0"/>
          <w:bCs w:val="0"/>
          <w:i w:val="0"/>
          <w:iCs w:val="0"/>
          <w:color w:val="0070C0"/>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594FB005" w14:textId="61208ADA" w:rsidR="00920A3E" w:rsidRPr="00920A3E" w:rsidRDefault="00920A3E" w:rsidP="00920A3E">
      <w:pPr>
        <w:pStyle w:val="NoSpacing"/>
        <w:ind w:left="1134" w:right="567"/>
        <w:jc w:val="both"/>
        <w:rPr>
          <w:rStyle w:val="IntenseEmphasis"/>
          <w:rFonts w:ascii="Ubuntu Light" w:hAnsi="Ubuntu Light"/>
          <w:b w:val="0"/>
          <w:bCs w:val="0"/>
          <w:i w:val="0"/>
          <w:iCs w:val="0"/>
          <w:color w:val="0070C0"/>
        </w:rPr>
      </w:pPr>
    </w:p>
    <w:p w14:paraId="387BC1A2" w14:textId="2FF6A967" w:rsidR="00920A3E" w:rsidRPr="00920A3E" w:rsidRDefault="00920A3E" w:rsidP="00920A3E">
      <w:pPr>
        <w:pStyle w:val="NoSpacing"/>
        <w:spacing w:line="360" w:lineRule="auto"/>
        <w:ind w:left="1134" w:right="567"/>
        <w:jc w:val="both"/>
        <w:rPr>
          <w:rStyle w:val="IntenseEmphasis"/>
          <w:rFonts w:ascii="Ubuntu Light" w:hAnsi="Ubuntu Light"/>
          <w:b w:val="0"/>
          <w:bCs w:val="0"/>
          <w:i w:val="0"/>
          <w:iCs w:val="0"/>
          <w:color w:val="0070C0"/>
        </w:rPr>
      </w:pPr>
      <w:r w:rsidRPr="00920A3E">
        <w:rPr>
          <w:rStyle w:val="IntenseEmphasis"/>
          <w:rFonts w:ascii="Ubuntu Light" w:hAnsi="Ubuntu Light"/>
          <w:b w:val="0"/>
          <w:bCs w:val="0"/>
          <w:i w:val="0"/>
          <w:iCs w:val="0"/>
          <w:color w:val="008000"/>
        </w:rPr>
        <w:t>Answer:</w:t>
      </w:r>
    </w:p>
    <w:p w14:paraId="1C4DAF44" w14:textId="5468F28B" w:rsidR="00920A3E" w:rsidRPr="00920A3E" w:rsidRDefault="00920A3E" w:rsidP="00AF6E31">
      <w:pPr>
        <w:pStyle w:val="NoSpacing"/>
        <w:spacing w:line="276" w:lineRule="auto"/>
        <w:ind w:left="1134" w:right="567"/>
        <w:jc w:val="both"/>
        <w:rPr>
          <w:rStyle w:val="IntenseEmphasis"/>
          <w:rFonts w:ascii="Ubuntu Light" w:hAnsi="Ubuntu Light"/>
          <w:b w:val="0"/>
          <w:bCs w:val="0"/>
          <w:i w:val="0"/>
          <w:iCs w:val="0"/>
          <w:color w:val="008000"/>
        </w:rPr>
      </w:pPr>
      <w:r w:rsidRPr="00920A3E">
        <w:rPr>
          <w:rStyle w:val="IntenseEmphasis"/>
          <w:rFonts w:ascii="Ubuntu Light" w:hAnsi="Ubuntu Light"/>
          <w:b w:val="0"/>
          <w:bCs w:val="0"/>
          <w:i w:val="0"/>
          <w:iCs w:val="0"/>
          <w:color w:val="008000"/>
        </w:rPr>
        <w:t xml:space="preserve">Original Alpha value for Ridge Regression model was found to be: 80 </w:t>
      </w:r>
    </w:p>
    <w:p w14:paraId="3A985EE7" w14:textId="24996FA5" w:rsidR="00920A3E" w:rsidRPr="00920A3E" w:rsidRDefault="00920A3E" w:rsidP="00AF6E31">
      <w:pPr>
        <w:pStyle w:val="NoSpacing"/>
        <w:spacing w:line="276" w:lineRule="auto"/>
        <w:ind w:left="1134" w:right="567"/>
        <w:jc w:val="both"/>
        <w:rPr>
          <w:rStyle w:val="IntenseEmphasis"/>
          <w:rFonts w:ascii="Ubuntu Light" w:hAnsi="Ubuntu Light"/>
          <w:b w:val="0"/>
          <w:bCs w:val="0"/>
          <w:i w:val="0"/>
          <w:iCs w:val="0"/>
          <w:color w:val="008000"/>
        </w:rPr>
      </w:pPr>
      <w:r w:rsidRPr="00920A3E">
        <w:rPr>
          <w:rStyle w:val="IntenseEmphasis"/>
          <w:rFonts w:ascii="Ubuntu Light" w:hAnsi="Ubuntu Light"/>
          <w:b w:val="0"/>
          <w:bCs w:val="0"/>
          <w:i w:val="0"/>
          <w:iCs w:val="0"/>
          <w:color w:val="008000"/>
        </w:rPr>
        <w:t xml:space="preserve">Original Alpha value for </w:t>
      </w:r>
      <w:r>
        <w:rPr>
          <w:rStyle w:val="IntenseEmphasis"/>
          <w:rFonts w:ascii="Ubuntu Light" w:hAnsi="Ubuntu Light"/>
          <w:b w:val="0"/>
          <w:bCs w:val="0"/>
          <w:i w:val="0"/>
          <w:iCs w:val="0"/>
          <w:color w:val="008000"/>
        </w:rPr>
        <w:t>Lasso</w:t>
      </w:r>
      <w:r w:rsidRPr="00920A3E">
        <w:rPr>
          <w:rStyle w:val="IntenseEmphasis"/>
          <w:rFonts w:ascii="Ubuntu Light" w:hAnsi="Ubuntu Light"/>
          <w:b w:val="0"/>
          <w:bCs w:val="0"/>
          <w:i w:val="0"/>
          <w:iCs w:val="0"/>
          <w:color w:val="008000"/>
        </w:rPr>
        <w:t xml:space="preserve"> Regression model was found to be</w:t>
      </w:r>
      <w:r>
        <w:rPr>
          <w:rStyle w:val="IntenseEmphasis"/>
          <w:rFonts w:ascii="Ubuntu Light" w:hAnsi="Ubuntu Light"/>
          <w:b w:val="0"/>
          <w:bCs w:val="0"/>
          <w:i w:val="0"/>
          <w:iCs w:val="0"/>
          <w:color w:val="008000"/>
        </w:rPr>
        <w:t>:</w:t>
      </w:r>
      <w:r w:rsidRPr="00920A3E">
        <w:rPr>
          <w:rStyle w:val="IntenseEmphasis"/>
          <w:rFonts w:ascii="Ubuntu Light" w:hAnsi="Ubuntu Light"/>
          <w:b w:val="0"/>
          <w:bCs w:val="0"/>
          <w:i w:val="0"/>
          <w:iCs w:val="0"/>
          <w:color w:val="008000"/>
        </w:rPr>
        <w:t xml:space="preserve"> </w:t>
      </w:r>
      <w:r>
        <w:rPr>
          <w:rStyle w:val="IntenseEmphasis"/>
          <w:rFonts w:ascii="Ubuntu Light" w:hAnsi="Ubuntu Light"/>
          <w:b w:val="0"/>
          <w:bCs w:val="0"/>
          <w:i w:val="0"/>
          <w:iCs w:val="0"/>
          <w:color w:val="008000"/>
        </w:rPr>
        <w:t>0.0</w:t>
      </w:r>
      <w:r w:rsidRPr="00920A3E">
        <w:rPr>
          <w:rStyle w:val="IntenseEmphasis"/>
          <w:rFonts w:ascii="Ubuntu Light" w:hAnsi="Ubuntu Light"/>
          <w:b w:val="0"/>
          <w:bCs w:val="0"/>
          <w:i w:val="0"/>
          <w:iCs w:val="0"/>
          <w:color w:val="008000"/>
        </w:rPr>
        <w:t>0</w:t>
      </w:r>
      <w:r>
        <w:rPr>
          <w:rStyle w:val="IntenseEmphasis"/>
          <w:rFonts w:ascii="Ubuntu Light" w:hAnsi="Ubuntu Light"/>
          <w:b w:val="0"/>
          <w:bCs w:val="0"/>
          <w:i w:val="0"/>
          <w:iCs w:val="0"/>
          <w:color w:val="008000"/>
        </w:rPr>
        <w:t>5</w:t>
      </w:r>
    </w:p>
    <w:p w14:paraId="1D735DDF" w14:textId="2D5CCA9C" w:rsidR="00920A3E" w:rsidRDefault="00920A3E" w:rsidP="00920A3E">
      <w:pPr>
        <w:pStyle w:val="NoSpacing"/>
        <w:ind w:left="1134" w:right="567"/>
        <w:jc w:val="both"/>
        <w:rPr>
          <w:rStyle w:val="IntenseEmphasis"/>
          <w:rFonts w:ascii="Ubuntu Light" w:hAnsi="Ubuntu Light"/>
          <w:b w:val="0"/>
          <w:bCs w:val="0"/>
          <w:i w:val="0"/>
          <w:iCs w:val="0"/>
          <w:color w:val="008000"/>
        </w:rPr>
      </w:pPr>
    </w:p>
    <w:p w14:paraId="4CF1D5BF" w14:textId="7971D3B1" w:rsidR="00920A3E" w:rsidRDefault="00920A3E" w:rsidP="00552508">
      <w:pPr>
        <w:pStyle w:val="NoSpacing"/>
        <w:ind w:left="1134" w:right="567"/>
        <w:jc w:val="center"/>
        <w:rPr>
          <w:rStyle w:val="IntenseEmphasis"/>
          <w:rFonts w:ascii="Ubuntu Light" w:hAnsi="Ubuntu Light"/>
          <w:b w:val="0"/>
          <w:bCs w:val="0"/>
          <w:i w:val="0"/>
          <w:iCs w:val="0"/>
          <w:color w:val="008000"/>
        </w:rPr>
      </w:pPr>
      <w:r>
        <w:rPr>
          <w:rStyle w:val="IntenseEmphasis"/>
          <w:rFonts w:ascii="Ubuntu Light" w:hAnsi="Ubuntu Light"/>
          <w:noProof/>
          <w:color w:val="008000"/>
        </w:rPr>
        <w:drawing>
          <wp:inline distT="0" distB="0" distL="0" distR="0" wp14:anchorId="0D9F6566" wp14:editId="7FCB3E30">
            <wp:extent cx="6587837" cy="30688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6964" cy="3156950"/>
                    </a:xfrm>
                    <a:prstGeom prst="rect">
                      <a:avLst/>
                    </a:prstGeom>
                    <a:noFill/>
                    <a:ln>
                      <a:noFill/>
                    </a:ln>
                  </pic:spPr>
                </pic:pic>
              </a:graphicData>
            </a:graphic>
          </wp:inline>
        </w:drawing>
      </w:r>
    </w:p>
    <w:p w14:paraId="1ED335E6" w14:textId="27C77121" w:rsidR="00E4411E" w:rsidRDefault="00E4411E" w:rsidP="00552508">
      <w:pPr>
        <w:pStyle w:val="NoSpacing"/>
        <w:ind w:left="1134" w:right="567"/>
        <w:jc w:val="center"/>
        <w:rPr>
          <w:rStyle w:val="IntenseEmphasis"/>
          <w:rFonts w:ascii="Ubuntu Light" w:hAnsi="Ubuntu Light"/>
          <w:b w:val="0"/>
          <w:bCs w:val="0"/>
          <w:i w:val="0"/>
          <w:iCs w:val="0"/>
          <w:color w:val="008000"/>
        </w:rPr>
      </w:pPr>
    </w:p>
    <w:p w14:paraId="294BB7C9" w14:textId="77777777" w:rsidR="00E4411E" w:rsidRDefault="00E4411E" w:rsidP="00552508">
      <w:pPr>
        <w:pStyle w:val="NoSpacing"/>
        <w:ind w:left="1134" w:right="567"/>
        <w:jc w:val="center"/>
        <w:rPr>
          <w:rStyle w:val="IntenseEmphasis"/>
          <w:rFonts w:ascii="Ubuntu Light" w:hAnsi="Ubuntu Light"/>
          <w:b w:val="0"/>
          <w:bCs w:val="0"/>
          <w:i w:val="0"/>
          <w:iCs w:val="0"/>
          <w:color w:val="008000"/>
        </w:rPr>
      </w:pPr>
    </w:p>
    <w:p w14:paraId="68D8B068" w14:textId="64EB284E" w:rsidR="00920A3E" w:rsidRDefault="00920A3E" w:rsidP="00552508">
      <w:pPr>
        <w:pStyle w:val="NoSpacing"/>
        <w:ind w:left="1134" w:right="567"/>
        <w:jc w:val="center"/>
        <w:rPr>
          <w:rStyle w:val="IntenseEmphasis"/>
          <w:rFonts w:ascii="Ubuntu Light" w:hAnsi="Ubuntu Light"/>
          <w:b w:val="0"/>
          <w:bCs w:val="0"/>
          <w:i w:val="0"/>
          <w:iCs w:val="0"/>
          <w:color w:val="008000"/>
        </w:rPr>
      </w:pPr>
      <w:r>
        <w:rPr>
          <w:rStyle w:val="IntenseEmphasis"/>
          <w:rFonts w:ascii="Ubuntu Light" w:hAnsi="Ubuntu Light"/>
          <w:noProof/>
          <w:color w:val="008000"/>
        </w:rPr>
        <w:drawing>
          <wp:inline distT="0" distB="0" distL="0" distR="0" wp14:anchorId="71ADA858" wp14:editId="78052BE4">
            <wp:extent cx="6649632" cy="311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8573" cy="3168342"/>
                    </a:xfrm>
                    <a:prstGeom prst="rect">
                      <a:avLst/>
                    </a:prstGeom>
                    <a:noFill/>
                    <a:ln>
                      <a:noFill/>
                    </a:ln>
                  </pic:spPr>
                </pic:pic>
              </a:graphicData>
            </a:graphic>
          </wp:inline>
        </w:drawing>
      </w:r>
    </w:p>
    <w:p w14:paraId="7FD63965" w14:textId="77777777" w:rsidR="00920A3E" w:rsidRDefault="00920A3E" w:rsidP="00920A3E">
      <w:pPr>
        <w:pStyle w:val="NoSpacing"/>
        <w:ind w:left="1134" w:right="567"/>
        <w:jc w:val="both"/>
        <w:rPr>
          <w:rStyle w:val="IntenseEmphasis"/>
          <w:rFonts w:ascii="Ubuntu Light" w:hAnsi="Ubuntu Light"/>
          <w:b w:val="0"/>
          <w:bCs w:val="0"/>
          <w:i w:val="0"/>
          <w:iCs w:val="0"/>
          <w:color w:val="008000"/>
        </w:rPr>
      </w:pPr>
    </w:p>
    <w:p w14:paraId="46DE956D" w14:textId="77777777" w:rsidR="00552508" w:rsidRDefault="00552508" w:rsidP="00920A3E">
      <w:pPr>
        <w:pStyle w:val="NoSpacing"/>
        <w:ind w:left="1134" w:right="567"/>
        <w:jc w:val="both"/>
        <w:rPr>
          <w:rStyle w:val="IntenseEmphasis"/>
          <w:rFonts w:ascii="Ubuntu Light" w:hAnsi="Ubuntu Light"/>
          <w:b w:val="0"/>
          <w:bCs w:val="0"/>
          <w:i w:val="0"/>
          <w:iCs w:val="0"/>
          <w:color w:val="008000"/>
        </w:rPr>
      </w:pPr>
    </w:p>
    <w:p w14:paraId="5BD588F4" w14:textId="6F356FB3" w:rsidR="00920A3E" w:rsidRDefault="00920A3E" w:rsidP="00920A3E">
      <w:pPr>
        <w:pStyle w:val="NoSpacing"/>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lastRenderedPageBreak/>
        <w:t xml:space="preserve">When the alpha value is doubled for the </w:t>
      </w:r>
      <w:r w:rsidR="00552508">
        <w:rPr>
          <w:rStyle w:val="IntenseEmphasis"/>
          <w:rFonts w:ascii="Ubuntu Light" w:hAnsi="Ubuntu Light"/>
          <w:b w:val="0"/>
          <w:bCs w:val="0"/>
          <w:i w:val="0"/>
          <w:iCs w:val="0"/>
          <w:color w:val="008000"/>
        </w:rPr>
        <w:t xml:space="preserve">Ridge regression, the change in the top 10 features is as following </w:t>
      </w:r>
    </w:p>
    <w:p w14:paraId="700B2687" w14:textId="040A2DD7" w:rsidR="00AF6E31" w:rsidRDefault="00AF6E31" w:rsidP="00920A3E">
      <w:pPr>
        <w:pStyle w:val="NoSpacing"/>
        <w:ind w:left="1134" w:right="567"/>
        <w:jc w:val="both"/>
        <w:rPr>
          <w:rStyle w:val="IntenseEmphasis"/>
          <w:rFonts w:ascii="Ubuntu Light" w:hAnsi="Ubuntu Light"/>
          <w:b w:val="0"/>
          <w:bCs w:val="0"/>
          <w:i w:val="0"/>
          <w:iCs w:val="0"/>
          <w:color w:val="008000"/>
        </w:rPr>
      </w:pPr>
      <w:r w:rsidRPr="00552508">
        <w:rPr>
          <w:rStyle w:val="IntenseEmphasis"/>
          <w:rFonts w:ascii="Ubuntu Light" w:hAnsi="Ubuntu Light"/>
          <w:b w:val="0"/>
          <w:bCs w:val="0"/>
          <w:i w:val="0"/>
          <w:iCs w:val="0"/>
          <w:color w:val="008000"/>
        </w:rPr>
        <w:drawing>
          <wp:anchor distT="0" distB="0" distL="114300" distR="114300" simplePos="0" relativeHeight="251604992" behindDoc="0" locked="0" layoutInCell="1" allowOverlap="1" wp14:anchorId="7E8A8540" wp14:editId="543B65EC">
            <wp:simplePos x="0" y="0"/>
            <wp:positionH relativeFrom="margin">
              <wp:posOffset>769620</wp:posOffset>
            </wp:positionH>
            <wp:positionV relativeFrom="margin">
              <wp:posOffset>304800</wp:posOffset>
            </wp:positionV>
            <wp:extent cx="2461260" cy="2834640"/>
            <wp:effectExtent l="19050" t="19050" r="15240" b="228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1260" cy="2834640"/>
                    </a:xfrm>
                    <a:prstGeom prst="rect">
                      <a:avLst/>
                    </a:prstGeom>
                    <a:ln>
                      <a:solidFill>
                        <a:srgbClr val="00B050"/>
                      </a:solidFill>
                    </a:ln>
                  </pic:spPr>
                </pic:pic>
              </a:graphicData>
            </a:graphic>
            <wp14:sizeRelH relativeFrom="page">
              <wp14:pctWidth>0</wp14:pctWidth>
            </wp14:sizeRelH>
            <wp14:sizeRelV relativeFrom="page">
              <wp14:pctHeight>0</wp14:pctHeight>
            </wp14:sizeRelV>
          </wp:anchor>
        </w:drawing>
      </w:r>
    </w:p>
    <w:p w14:paraId="4F44BC3D" w14:textId="6731FED5" w:rsidR="00552508" w:rsidRDefault="00552508" w:rsidP="00920A3E">
      <w:pPr>
        <w:pStyle w:val="NoSpacing"/>
        <w:ind w:left="1134" w:right="567"/>
        <w:jc w:val="both"/>
        <w:rPr>
          <w:rStyle w:val="IntenseEmphasis"/>
          <w:rFonts w:ascii="Ubuntu Light" w:hAnsi="Ubuntu Light"/>
          <w:b w:val="0"/>
          <w:bCs w:val="0"/>
          <w:i w:val="0"/>
          <w:iCs w:val="0"/>
          <w:color w:val="008000"/>
        </w:rPr>
      </w:pPr>
    </w:p>
    <w:p w14:paraId="542895B2" w14:textId="6F675FCB" w:rsidR="00552508" w:rsidRDefault="00552508" w:rsidP="00920A3E">
      <w:pPr>
        <w:pStyle w:val="NoSpacing"/>
        <w:ind w:left="1134" w:right="567"/>
        <w:jc w:val="both"/>
        <w:rPr>
          <w:rStyle w:val="IntenseEmphasis"/>
          <w:rFonts w:ascii="Ubuntu Light" w:hAnsi="Ubuntu Light"/>
          <w:b w:val="0"/>
          <w:bCs w:val="0"/>
          <w:i w:val="0"/>
          <w:iCs w:val="0"/>
          <w:color w:val="008000"/>
        </w:rPr>
      </w:pPr>
    </w:p>
    <w:p w14:paraId="28E83C01" w14:textId="6C1B0BED" w:rsidR="00114D52" w:rsidRDefault="00AF6E31" w:rsidP="00920A3E">
      <w:pPr>
        <w:pStyle w:val="NoSpacing"/>
        <w:ind w:left="1134" w:right="567"/>
        <w:jc w:val="both"/>
        <w:rPr>
          <w:rStyle w:val="IntenseEmphasis"/>
          <w:rFonts w:ascii="Ubuntu Light" w:hAnsi="Ubuntu Light"/>
          <w:b w:val="0"/>
          <w:bCs w:val="0"/>
          <w:i w:val="0"/>
          <w:iCs w:val="0"/>
          <w:color w:val="008000"/>
        </w:rPr>
      </w:pPr>
      <w:r w:rsidRPr="00114D52">
        <w:rPr>
          <w:rStyle w:val="IntenseEmphasis"/>
          <w:rFonts w:ascii="Ubuntu Light" w:hAnsi="Ubuntu Light"/>
          <w:b w:val="0"/>
          <w:bCs w:val="0"/>
          <w:i w:val="0"/>
          <w:iCs w:val="0"/>
          <w:color w:val="008000"/>
        </w:rPr>
        <w:drawing>
          <wp:anchor distT="0" distB="0" distL="114300" distR="114300" simplePos="0" relativeHeight="251606016" behindDoc="0" locked="0" layoutInCell="1" allowOverlap="1" wp14:anchorId="0D1CE09D" wp14:editId="05C1F145">
            <wp:simplePos x="0" y="0"/>
            <wp:positionH relativeFrom="margin">
              <wp:posOffset>3672840</wp:posOffset>
            </wp:positionH>
            <wp:positionV relativeFrom="margin">
              <wp:posOffset>731520</wp:posOffset>
            </wp:positionV>
            <wp:extent cx="3337849" cy="2057578"/>
            <wp:effectExtent l="19050" t="19050" r="15240" b="190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37849" cy="2057578"/>
                    </a:xfrm>
                    <a:prstGeom prst="rect">
                      <a:avLst/>
                    </a:prstGeom>
                    <a:ln>
                      <a:solidFill>
                        <a:srgbClr val="00B050"/>
                      </a:solidFill>
                    </a:ln>
                  </pic:spPr>
                </pic:pic>
              </a:graphicData>
            </a:graphic>
            <wp14:sizeRelH relativeFrom="page">
              <wp14:pctWidth>0</wp14:pctWidth>
            </wp14:sizeRelH>
            <wp14:sizeRelV relativeFrom="page">
              <wp14:pctHeight>0</wp14:pctHeight>
            </wp14:sizeRelV>
          </wp:anchor>
        </w:drawing>
      </w:r>
    </w:p>
    <w:p w14:paraId="30DE762E" w14:textId="60099EB9" w:rsidR="00114D52" w:rsidRDefault="00114D52" w:rsidP="00114D52">
      <w:pPr>
        <w:pStyle w:val="NoSpacing"/>
        <w:ind w:left="1134" w:right="709"/>
        <w:jc w:val="both"/>
        <w:rPr>
          <w:rStyle w:val="IntenseEmphasis"/>
          <w:rFonts w:ascii="Ubuntu Light" w:hAnsi="Ubuntu Light"/>
          <w:b w:val="0"/>
          <w:bCs w:val="0"/>
          <w:i w:val="0"/>
          <w:iCs w:val="0"/>
          <w:color w:val="008000"/>
        </w:rPr>
      </w:pPr>
    </w:p>
    <w:p w14:paraId="02EEFA0F" w14:textId="41766A9A"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76E46777" w14:textId="3362320C"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5926CCE6" w14:textId="408F8BE4"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5DF678BA" w14:textId="53825BAC"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4B03C919" w14:textId="6B46A855"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10B4C66F" w14:textId="022D460D"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1DE51D44" w14:textId="79A08A8D"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1EF033B1" w14:textId="7FFBD980"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7BD3F949" w14:textId="0E0F540B"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7D17DA79" w14:textId="172541CE" w:rsidR="00114D52" w:rsidRDefault="00114D52" w:rsidP="00AF6E31">
      <w:pPr>
        <w:pStyle w:val="NoSpacing"/>
        <w:ind w:left="1134" w:right="567"/>
        <w:jc w:val="both"/>
        <w:rPr>
          <w:rStyle w:val="IntenseEmphasis"/>
          <w:rFonts w:ascii="Ubuntu Light" w:hAnsi="Ubuntu Light"/>
          <w:b w:val="0"/>
          <w:bCs w:val="0"/>
          <w:i w:val="0"/>
          <w:iCs w:val="0"/>
          <w:color w:val="008000"/>
        </w:rPr>
      </w:pPr>
    </w:p>
    <w:p w14:paraId="0B5A3A68" w14:textId="1F7F4E99"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71F6FA80" w14:textId="2AF5062C"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14FAA1A0" w14:textId="6E173038"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0AA1BDEC" w14:textId="77777777"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6723A7C6" w14:textId="77777777"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5CFCDC5E" w14:textId="77777777" w:rsidR="00114D52" w:rsidRDefault="00114D52" w:rsidP="00920A3E">
      <w:pPr>
        <w:pStyle w:val="NoSpacing"/>
        <w:ind w:left="1134" w:right="567"/>
        <w:jc w:val="both"/>
        <w:rPr>
          <w:rStyle w:val="IntenseEmphasis"/>
          <w:rFonts w:ascii="Ubuntu Light" w:hAnsi="Ubuntu Light"/>
          <w:b w:val="0"/>
          <w:bCs w:val="0"/>
          <w:i w:val="0"/>
          <w:iCs w:val="0"/>
          <w:color w:val="008000"/>
        </w:rPr>
      </w:pPr>
    </w:p>
    <w:p w14:paraId="16CB458C" w14:textId="3BF93044" w:rsidR="00552508" w:rsidRDefault="00552508" w:rsidP="00AF6E31">
      <w:pPr>
        <w:pStyle w:val="NoSpacing"/>
        <w:spacing w:line="276"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The features are almost the same, only that the order is changed when doubling the alpha value. Also, it is observed that 5 features have coefficients very low in range 0.0005 – 0.008 for double the value of lambda/alpha</w:t>
      </w:r>
      <w:r w:rsidR="00114D52">
        <w:rPr>
          <w:rStyle w:val="IntenseEmphasis"/>
          <w:rFonts w:ascii="Ubuntu Light" w:hAnsi="Ubuntu Light"/>
          <w:b w:val="0"/>
          <w:bCs w:val="0"/>
          <w:i w:val="0"/>
          <w:iCs w:val="0"/>
          <w:color w:val="008000"/>
        </w:rPr>
        <w:t>.</w:t>
      </w:r>
    </w:p>
    <w:p w14:paraId="61BD8136" w14:textId="68743070" w:rsidR="00114D52" w:rsidRDefault="00114D52" w:rsidP="00AF6E31">
      <w:pPr>
        <w:pStyle w:val="NoSpacing"/>
        <w:spacing w:line="276" w:lineRule="auto"/>
        <w:ind w:left="1134" w:right="567"/>
        <w:jc w:val="both"/>
        <w:rPr>
          <w:rStyle w:val="IntenseEmphasis"/>
          <w:rFonts w:ascii="Ubuntu Light" w:hAnsi="Ubuntu Light"/>
          <w:b w:val="0"/>
          <w:bCs w:val="0"/>
          <w:i w:val="0"/>
          <w:iCs w:val="0"/>
          <w:color w:val="008000"/>
        </w:rPr>
      </w:pPr>
    </w:p>
    <w:p w14:paraId="72423347" w14:textId="08BE6913" w:rsidR="00114D52" w:rsidRPr="00920A3E" w:rsidRDefault="00114D52" w:rsidP="00AF6E31">
      <w:pPr>
        <w:pStyle w:val="NoSpacing"/>
        <w:spacing w:line="276"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 xml:space="preserve">The </w:t>
      </w:r>
      <w:r w:rsidR="00CF05A9">
        <w:rPr>
          <w:rStyle w:val="IntenseEmphasis"/>
          <w:rFonts w:ascii="Ubuntu Light" w:hAnsi="Ubuntu Light"/>
          <w:b w:val="0"/>
          <w:bCs w:val="0"/>
          <w:i w:val="0"/>
          <w:iCs w:val="0"/>
          <w:color w:val="008000"/>
        </w:rPr>
        <w:t xml:space="preserve">train and test R-squared value is reduced when the alpha is increased, </w:t>
      </w:r>
      <w:r w:rsidR="007E7D35">
        <w:rPr>
          <w:rStyle w:val="IntenseEmphasis"/>
          <w:rFonts w:ascii="Ubuntu Light" w:hAnsi="Ubuntu Light"/>
          <w:b w:val="0"/>
          <w:bCs w:val="0"/>
          <w:i w:val="0"/>
          <w:iCs w:val="0"/>
          <w:color w:val="008000"/>
        </w:rPr>
        <w:t>i.e.,</w:t>
      </w:r>
      <w:r w:rsidR="00CF05A9">
        <w:rPr>
          <w:rStyle w:val="IntenseEmphasis"/>
          <w:rFonts w:ascii="Ubuntu Light" w:hAnsi="Ubuntu Light"/>
          <w:b w:val="0"/>
          <w:bCs w:val="0"/>
          <w:i w:val="0"/>
          <w:iCs w:val="0"/>
          <w:color w:val="008000"/>
        </w:rPr>
        <w:t xml:space="preserve"> the higher alpha value </w:t>
      </w:r>
      <w:r w:rsidR="00213076">
        <w:rPr>
          <w:rStyle w:val="IntenseEmphasis"/>
          <w:rFonts w:ascii="Ubuntu Light" w:hAnsi="Ubuntu Light"/>
          <w:b w:val="0"/>
          <w:bCs w:val="0"/>
          <w:i w:val="0"/>
          <w:iCs w:val="0"/>
          <w:color w:val="008000"/>
        </w:rPr>
        <w:t>the model becomes underfit.</w:t>
      </w:r>
    </w:p>
    <w:p w14:paraId="531B8188" w14:textId="269C98AB" w:rsidR="00AD7385" w:rsidRPr="00920A3E" w:rsidRDefault="007E7D35" w:rsidP="00920A3E">
      <w:pPr>
        <w:pStyle w:val="NoSpacing"/>
        <w:ind w:left="1134" w:right="567"/>
        <w:jc w:val="both"/>
        <w:rPr>
          <w:rStyle w:val="IntenseEmphasis"/>
          <w:rFonts w:ascii="Ubuntu Light" w:hAnsi="Ubuntu Light"/>
          <w:b w:val="0"/>
          <w:bCs w:val="0"/>
          <w:i w:val="0"/>
          <w:iCs w:val="0"/>
        </w:rPr>
      </w:pPr>
      <w:r w:rsidRPr="00114D52">
        <w:rPr>
          <w:rStyle w:val="IntenseEmphasis"/>
          <w:rFonts w:ascii="Ubuntu Light" w:hAnsi="Ubuntu Light"/>
          <w:b w:val="0"/>
          <w:bCs w:val="0"/>
          <w:i w:val="0"/>
          <w:iCs w:val="0"/>
          <w:color w:val="0070C0"/>
        </w:rPr>
        <w:drawing>
          <wp:anchor distT="0" distB="0" distL="114300" distR="114300" simplePos="0" relativeHeight="251619328" behindDoc="0" locked="0" layoutInCell="1" allowOverlap="1" wp14:anchorId="34F750D2" wp14:editId="7C519212">
            <wp:simplePos x="0" y="0"/>
            <wp:positionH relativeFrom="margin">
              <wp:posOffset>830580</wp:posOffset>
            </wp:positionH>
            <wp:positionV relativeFrom="margin">
              <wp:posOffset>4541520</wp:posOffset>
            </wp:positionV>
            <wp:extent cx="2720576" cy="2781541"/>
            <wp:effectExtent l="19050" t="19050" r="22860" b="190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20576" cy="2781541"/>
                    </a:xfrm>
                    <a:prstGeom prst="rect">
                      <a:avLst/>
                    </a:prstGeom>
                    <a:ln>
                      <a:solidFill>
                        <a:srgbClr val="00B050"/>
                      </a:solidFill>
                    </a:ln>
                  </pic:spPr>
                </pic:pic>
              </a:graphicData>
            </a:graphic>
            <wp14:sizeRelH relativeFrom="page">
              <wp14:pctWidth>0</wp14:pctWidth>
            </wp14:sizeRelH>
            <wp14:sizeRelV relativeFrom="page">
              <wp14:pctHeight>0</wp14:pctHeight>
            </wp14:sizeRelV>
          </wp:anchor>
        </w:drawing>
      </w:r>
      <w:r w:rsidR="00AD7385" w:rsidRPr="00920A3E">
        <w:rPr>
          <w:rStyle w:val="IntenseEmphasis"/>
          <w:rFonts w:ascii="Ubuntu Light" w:hAnsi="Ubuntu Light"/>
          <w:b w:val="0"/>
          <w:bCs w:val="0"/>
          <w:i w:val="0"/>
          <w:iCs w:val="0"/>
        </w:rPr>
        <w:t> </w:t>
      </w:r>
    </w:p>
    <w:p w14:paraId="4D6D5077" w14:textId="2C07520D" w:rsidR="00552508" w:rsidRDefault="00552508" w:rsidP="00920A3E">
      <w:pPr>
        <w:pStyle w:val="NoSpacing"/>
        <w:ind w:left="1134" w:right="567"/>
        <w:jc w:val="both"/>
        <w:rPr>
          <w:rStyle w:val="IntenseEmphasis"/>
          <w:rFonts w:ascii="Ubuntu Light" w:hAnsi="Ubuntu Light"/>
          <w:b w:val="0"/>
          <w:bCs w:val="0"/>
          <w:i w:val="0"/>
          <w:iCs w:val="0"/>
          <w:color w:val="0070C0"/>
        </w:rPr>
      </w:pPr>
    </w:p>
    <w:p w14:paraId="2044B7E8" w14:textId="7E7B9292" w:rsidR="00114D52" w:rsidRDefault="00114D52" w:rsidP="00920A3E">
      <w:pPr>
        <w:pStyle w:val="NoSpacing"/>
        <w:ind w:left="1134" w:right="567"/>
        <w:jc w:val="both"/>
        <w:rPr>
          <w:rStyle w:val="IntenseEmphasis"/>
          <w:rFonts w:ascii="Ubuntu Light" w:hAnsi="Ubuntu Light"/>
          <w:b w:val="0"/>
          <w:bCs w:val="0"/>
          <w:i w:val="0"/>
          <w:iCs w:val="0"/>
          <w:color w:val="0070C0"/>
        </w:rPr>
      </w:pPr>
    </w:p>
    <w:p w14:paraId="25B87942" w14:textId="77AB33ED" w:rsidR="00114D52" w:rsidRDefault="007E7D35" w:rsidP="00920A3E">
      <w:pPr>
        <w:pStyle w:val="NoSpacing"/>
        <w:ind w:left="1134" w:right="567"/>
        <w:jc w:val="both"/>
        <w:rPr>
          <w:rStyle w:val="IntenseEmphasis"/>
          <w:rFonts w:ascii="Ubuntu Light" w:hAnsi="Ubuntu Light"/>
          <w:b w:val="0"/>
          <w:bCs w:val="0"/>
          <w:i w:val="0"/>
          <w:iCs w:val="0"/>
          <w:color w:val="0070C0"/>
        </w:rPr>
      </w:pPr>
      <w:r w:rsidRPr="00114D52">
        <w:rPr>
          <w:rStyle w:val="IntenseEmphasis"/>
          <w:rFonts w:ascii="Ubuntu Light" w:hAnsi="Ubuntu Light"/>
          <w:b w:val="0"/>
          <w:bCs w:val="0"/>
          <w:i w:val="0"/>
          <w:iCs w:val="0"/>
          <w:color w:val="0070C0"/>
        </w:rPr>
        <w:drawing>
          <wp:anchor distT="0" distB="0" distL="114300" distR="114300" simplePos="0" relativeHeight="251630592" behindDoc="0" locked="0" layoutInCell="1" allowOverlap="1" wp14:anchorId="609DE356" wp14:editId="605DAA9B">
            <wp:simplePos x="0" y="0"/>
            <wp:positionH relativeFrom="margin">
              <wp:posOffset>3665220</wp:posOffset>
            </wp:positionH>
            <wp:positionV relativeFrom="margin">
              <wp:posOffset>4937760</wp:posOffset>
            </wp:positionV>
            <wp:extent cx="3537570" cy="2019300"/>
            <wp:effectExtent l="19050" t="19050" r="25400" b="190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37570" cy="2019300"/>
                    </a:xfrm>
                    <a:prstGeom prst="rect">
                      <a:avLst/>
                    </a:prstGeom>
                    <a:ln>
                      <a:solidFill>
                        <a:srgbClr val="00B050"/>
                      </a:solidFill>
                    </a:ln>
                  </pic:spPr>
                </pic:pic>
              </a:graphicData>
            </a:graphic>
            <wp14:sizeRelH relativeFrom="page">
              <wp14:pctWidth>0</wp14:pctWidth>
            </wp14:sizeRelH>
            <wp14:sizeRelV relativeFrom="page">
              <wp14:pctHeight>0</wp14:pctHeight>
            </wp14:sizeRelV>
          </wp:anchor>
        </w:drawing>
      </w:r>
    </w:p>
    <w:p w14:paraId="6336AC52" w14:textId="66C05D14" w:rsidR="00114D52" w:rsidRDefault="00114D52" w:rsidP="00920A3E">
      <w:pPr>
        <w:pStyle w:val="NoSpacing"/>
        <w:ind w:left="1134" w:right="567"/>
        <w:jc w:val="both"/>
        <w:rPr>
          <w:rStyle w:val="IntenseEmphasis"/>
          <w:rFonts w:ascii="Ubuntu Light" w:hAnsi="Ubuntu Light"/>
          <w:b w:val="0"/>
          <w:bCs w:val="0"/>
          <w:i w:val="0"/>
          <w:iCs w:val="0"/>
          <w:color w:val="0070C0"/>
        </w:rPr>
      </w:pPr>
    </w:p>
    <w:p w14:paraId="45E30F57" w14:textId="66EB9B21" w:rsidR="00114D52" w:rsidRDefault="00114D52" w:rsidP="00920A3E">
      <w:pPr>
        <w:pStyle w:val="NoSpacing"/>
        <w:ind w:left="1134" w:right="567"/>
        <w:jc w:val="both"/>
        <w:rPr>
          <w:rStyle w:val="IntenseEmphasis"/>
          <w:rFonts w:ascii="Ubuntu Light" w:hAnsi="Ubuntu Light"/>
          <w:b w:val="0"/>
          <w:bCs w:val="0"/>
          <w:i w:val="0"/>
          <w:iCs w:val="0"/>
          <w:color w:val="0070C0"/>
        </w:rPr>
      </w:pPr>
    </w:p>
    <w:p w14:paraId="30AE7740" w14:textId="2EBCFDDD" w:rsidR="00552508" w:rsidRDefault="00552508" w:rsidP="00920A3E">
      <w:pPr>
        <w:pStyle w:val="NoSpacing"/>
        <w:ind w:left="1134" w:right="567"/>
        <w:jc w:val="both"/>
        <w:rPr>
          <w:rStyle w:val="IntenseEmphasis"/>
          <w:rFonts w:ascii="Ubuntu Light" w:hAnsi="Ubuntu Light"/>
          <w:b w:val="0"/>
          <w:bCs w:val="0"/>
          <w:i w:val="0"/>
          <w:iCs w:val="0"/>
          <w:color w:val="0070C0"/>
        </w:rPr>
      </w:pPr>
    </w:p>
    <w:p w14:paraId="12DFED8E" w14:textId="68C9A891" w:rsidR="00552508" w:rsidRDefault="00552508" w:rsidP="00920A3E">
      <w:pPr>
        <w:pStyle w:val="NoSpacing"/>
        <w:ind w:left="1134" w:right="567"/>
        <w:jc w:val="both"/>
        <w:rPr>
          <w:rStyle w:val="IntenseEmphasis"/>
          <w:rFonts w:ascii="Ubuntu Light" w:hAnsi="Ubuntu Light"/>
          <w:b w:val="0"/>
          <w:bCs w:val="0"/>
          <w:i w:val="0"/>
          <w:iCs w:val="0"/>
          <w:color w:val="0070C0"/>
        </w:rPr>
      </w:pPr>
    </w:p>
    <w:p w14:paraId="774E48AC" w14:textId="77777777" w:rsidR="00552508" w:rsidRDefault="00552508" w:rsidP="00920A3E">
      <w:pPr>
        <w:pStyle w:val="NoSpacing"/>
        <w:ind w:left="1134" w:right="567"/>
        <w:jc w:val="both"/>
        <w:rPr>
          <w:rStyle w:val="IntenseEmphasis"/>
          <w:rFonts w:ascii="Ubuntu Light" w:hAnsi="Ubuntu Light"/>
          <w:b w:val="0"/>
          <w:bCs w:val="0"/>
          <w:i w:val="0"/>
          <w:iCs w:val="0"/>
          <w:color w:val="0070C0"/>
        </w:rPr>
      </w:pPr>
    </w:p>
    <w:p w14:paraId="68EF2B4E" w14:textId="77777777" w:rsidR="00552508" w:rsidRDefault="00552508" w:rsidP="00920A3E">
      <w:pPr>
        <w:pStyle w:val="NoSpacing"/>
        <w:ind w:left="1134" w:right="567"/>
        <w:jc w:val="both"/>
        <w:rPr>
          <w:rStyle w:val="IntenseEmphasis"/>
          <w:rFonts w:ascii="Ubuntu Light" w:hAnsi="Ubuntu Light"/>
          <w:b w:val="0"/>
          <w:bCs w:val="0"/>
          <w:i w:val="0"/>
          <w:iCs w:val="0"/>
          <w:color w:val="0070C0"/>
        </w:rPr>
      </w:pPr>
    </w:p>
    <w:p w14:paraId="24070941" w14:textId="77777777" w:rsidR="00552508" w:rsidRDefault="00552508" w:rsidP="00920A3E">
      <w:pPr>
        <w:pStyle w:val="NoSpacing"/>
        <w:ind w:left="1134" w:right="567"/>
        <w:jc w:val="both"/>
        <w:rPr>
          <w:rStyle w:val="IntenseEmphasis"/>
          <w:rFonts w:ascii="Ubuntu Light" w:hAnsi="Ubuntu Light"/>
          <w:b w:val="0"/>
          <w:bCs w:val="0"/>
          <w:i w:val="0"/>
          <w:iCs w:val="0"/>
          <w:color w:val="0070C0"/>
        </w:rPr>
      </w:pPr>
    </w:p>
    <w:p w14:paraId="7A61B3ED" w14:textId="77777777" w:rsidR="00552508" w:rsidRDefault="00552508" w:rsidP="00920A3E">
      <w:pPr>
        <w:pStyle w:val="NoSpacing"/>
        <w:ind w:left="1134" w:right="567"/>
        <w:jc w:val="both"/>
        <w:rPr>
          <w:rStyle w:val="IntenseEmphasis"/>
          <w:rFonts w:ascii="Ubuntu Light" w:hAnsi="Ubuntu Light"/>
          <w:b w:val="0"/>
          <w:bCs w:val="0"/>
          <w:i w:val="0"/>
          <w:iCs w:val="0"/>
          <w:color w:val="0070C0"/>
        </w:rPr>
      </w:pPr>
    </w:p>
    <w:p w14:paraId="75C7E84C" w14:textId="77777777" w:rsidR="00552508" w:rsidRDefault="00552508" w:rsidP="00920A3E">
      <w:pPr>
        <w:pStyle w:val="NoSpacing"/>
        <w:ind w:left="1134" w:right="567"/>
        <w:jc w:val="both"/>
        <w:rPr>
          <w:rStyle w:val="IntenseEmphasis"/>
          <w:rFonts w:ascii="Ubuntu Light" w:hAnsi="Ubuntu Light"/>
          <w:b w:val="0"/>
          <w:bCs w:val="0"/>
          <w:i w:val="0"/>
          <w:iCs w:val="0"/>
          <w:color w:val="0070C0"/>
        </w:rPr>
      </w:pPr>
    </w:p>
    <w:p w14:paraId="39E8BD08" w14:textId="19A33301" w:rsidR="00552508" w:rsidRDefault="00552508" w:rsidP="00920A3E">
      <w:pPr>
        <w:pStyle w:val="NoSpacing"/>
        <w:ind w:left="1134" w:right="567"/>
        <w:jc w:val="both"/>
        <w:rPr>
          <w:rStyle w:val="IntenseEmphasis"/>
          <w:rFonts w:ascii="Ubuntu Light" w:hAnsi="Ubuntu Light"/>
          <w:b w:val="0"/>
          <w:bCs w:val="0"/>
          <w:i w:val="0"/>
          <w:iCs w:val="0"/>
          <w:color w:val="0070C0"/>
        </w:rPr>
      </w:pPr>
    </w:p>
    <w:p w14:paraId="24E874C6" w14:textId="5281A761" w:rsidR="00114D52" w:rsidRDefault="00114D52" w:rsidP="00920A3E">
      <w:pPr>
        <w:pStyle w:val="NoSpacing"/>
        <w:ind w:left="1134" w:right="567"/>
        <w:jc w:val="both"/>
        <w:rPr>
          <w:rStyle w:val="IntenseEmphasis"/>
          <w:rFonts w:ascii="Ubuntu Light" w:hAnsi="Ubuntu Light"/>
          <w:b w:val="0"/>
          <w:bCs w:val="0"/>
          <w:i w:val="0"/>
          <w:iCs w:val="0"/>
          <w:color w:val="0070C0"/>
        </w:rPr>
      </w:pPr>
    </w:p>
    <w:p w14:paraId="52FF053C" w14:textId="1C78B633" w:rsidR="00114D52" w:rsidRDefault="00114D52" w:rsidP="00920A3E">
      <w:pPr>
        <w:pStyle w:val="NoSpacing"/>
        <w:ind w:left="1134" w:right="567"/>
        <w:jc w:val="both"/>
        <w:rPr>
          <w:rStyle w:val="IntenseEmphasis"/>
          <w:rFonts w:ascii="Ubuntu Light" w:hAnsi="Ubuntu Light"/>
          <w:b w:val="0"/>
          <w:bCs w:val="0"/>
          <w:i w:val="0"/>
          <w:iCs w:val="0"/>
          <w:color w:val="0070C0"/>
        </w:rPr>
      </w:pPr>
    </w:p>
    <w:p w14:paraId="5DF28F7A" w14:textId="3D772A11" w:rsidR="00114D52" w:rsidRDefault="00114D52" w:rsidP="00920A3E">
      <w:pPr>
        <w:pStyle w:val="NoSpacing"/>
        <w:ind w:left="1134" w:right="567"/>
        <w:jc w:val="both"/>
        <w:rPr>
          <w:rStyle w:val="IntenseEmphasis"/>
          <w:rFonts w:ascii="Ubuntu Light" w:hAnsi="Ubuntu Light"/>
          <w:b w:val="0"/>
          <w:bCs w:val="0"/>
          <w:i w:val="0"/>
          <w:iCs w:val="0"/>
          <w:color w:val="0070C0"/>
        </w:rPr>
      </w:pPr>
    </w:p>
    <w:p w14:paraId="1F95937D" w14:textId="77777777" w:rsidR="00114D52" w:rsidRDefault="00114D52" w:rsidP="00920A3E">
      <w:pPr>
        <w:pStyle w:val="NoSpacing"/>
        <w:ind w:left="1134" w:right="567"/>
        <w:jc w:val="both"/>
        <w:rPr>
          <w:rStyle w:val="IntenseEmphasis"/>
          <w:rFonts w:ascii="Ubuntu Light" w:hAnsi="Ubuntu Light"/>
          <w:b w:val="0"/>
          <w:bCs w:val="0"/>
          <w:i w:val="0"/>
          <w:iCs w:val="0"/>
          <w:color w:val="0070C0"/>
        </w:rPr>
      </w:pPr>
    </w:p>
    <w:p w14:paraId="52AD596E" w14:textId="77777777" w:rsidR="00552508" w:rsidRDefault="00552508" w:rsidP="00920A3E">
      <w:pPr>
        <w:pStyle w:val="NoSpacing"/>
        <w:ind w:left="1134" w:right="567"/>
        <w:jc w:val="both"/>
        <w:rPr>
          <w:rStyle w:val="IntenseEmphasis"/>
          <w:rFonts w:ascii="Ubuntu Light" w:hAnsi="Ubuntu Light"/>
          <w:b w:val="0"/>
          <w:bCs w:val="0"/>
          <w:i w:val="0"/>
          <w:iCs w:val="0"/>
          <w:color w:val="0070C0"/>
        </w:rPr>
      </w:pPr>
    </w:p>
    <w:p w14:paraId="1BE524C7" w14:textId="77777777" w:rsidR="00552508" w:rsidRDefault="00552508" w:rsidP="00920A3E">
      <w:pPr>
        <w:pStyle w:val="NoSpacing"/>
        <w:ind w:left="1134" w:right="567"/>
        <w:jc w:val="both"/>
        <w:rPr>
          <w:rStyle w:val="IntenseEmphasis"/>
          <w:rFonts w:ascii="Ubuntu Light" w:hAnsi="Ubuntu Light"/>
          <w:b w:val="0"/>
          <w:bCs w:val="0"/>
          <w:i w:val="0"/>
          <w:iCs w:val="0"/>
          <w:color w:val="0070C0"/>
        </w:rPr>
      </w:pPr>
    </w:p>
    <w:p w14:paraId="1F048202" w14:textId="4563C5E8" w:rsidR="00213076" w:rsidRDefault="00213076" w:rsidP="00AF6E31">
      <w:pPr>
        <w:pStyle w:val="NoSpacing"/>
        <w:spacing w:line="276"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The features are almost the same, except for the last feature out of top 10, also, the order is changed when doubling the alpha value. It is observed that for alpha = 0.005 there are 7 features with coefficients as zero and when the alpha is double, alpha = 0.010, there are 16 features with coefficients as zero.</w:t>
      </w:r>
    </w:p>
    <w:p w14:paraId="0AFC50FC" w14:textId="77777777" w:rsidR="00213076" w:rsidRDefault="00213076" w:rsidP="00AF6E31">
      <w:pPr>
        <w:pStyle w:val="NoSpacing"/>
        <w:spacing w:line="276" w:lineRule="auto"/>
        <w:ind w:left="1134" w:right="567"/>
        <w:jc w:val="both"/>
        <w:rPr>
          <w:rStyle w:val="IntenseEmphasis"/>
          <w:rFonts w:ascii="Ubuntu Light" w:hAnsi="Ubuntu Light"/>
          <w:b w:val="0"/>
          <w:bCs w:val="0"/>
          <w:i w:val="0"/>
          <w:iCs w:val="0"/>
          <w:color w:val="008000"/>
        </w:rPr>
      </w:pPr>
    </w:p>
    <w:p w14:paraId="0CBB8740" w14:textId="28B96D04" w:rsidR="00213076" w:rsidRPr="00920A3E" w:rsidRDefault="00213076" w:rsidP="00AF6E31">
      <w:pPr>
        <w:pStyle w:val="NoSpacing"/>
        <w:spacing w:line="276"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The train and test R-squared value is reduced when the alpha is increased, i.e., the higher alpha value the model becomes underfit.</w:t>
      </w:r>
    </w:p>
    <w:p w14:paraId="61451672" w14:textId="38942F18" w:rsidR="00AD7385" w:rsidRPr="00552508" w:rsidRDefault="00AD7385" w:rsidP="00552508">
      <w:pPr>
        <w:pStyle w:val="NoSpacing"/>
        <w:spacing w:line="360" w:lineRule="auto"/>
        <w:ind w:left="1134" w:right="567"/>
        <w:jc w:val="both"/>
        <w:rPr>
          <w:rStyle w:val="IntenseEmphasis"/>
          <w:rFonts w:ascii="Ubuntu Light" w:hAnsi="Ubuntu Light"/>
          <w:i w:val="0"/>
          <w:iCs w:val="0"/>
          <w:color w:val="0070C0"/>
          <w:sz w:val="25"/>
          <w:szCs w:val="25"/>
        </w:rPr>
      </w:pPr>
      <w:r w:rsidRPr="00552508">
        <w:rPr>
          <w:rStyle w:val="IntenseEmphasis"/>
          <w:rFonts w:ascii="Ubuntu Light" w:hAnsi="Ubuntu Light"/>
          <w:i w:val="0"/>
          <w:iCs w:val="0"/>
          <w:color w:val="0070C0"/>
          <w:sz w:val="25"/>
          <w:szCs w:val="25"/>
        </w:rPr>
        <w:lastRenderedPageBreak/>
        <w:t>Question 2</w:t>
      </w:r>
    </w:p>
    <w:p w14:paraId="327AFDAA" w14:textId="77777777" w:rsidR="00AD7385" w:rsidRPr="00920A3E" w:rsidRDefault="00AD7385" w:rsidP="00920A3E">
      <w:pPr>
        <w:pStyle w:val="NoSpacing"/>
        <w:ind w:left="1134" w:right="567"/>
        <w:jc w:val="both"/>
        <w:rPr>
          <w:rStyle w:val="IntenseEmphasis"/>
          <w:rFonts w:ascii="Ubuntu Light" w:hAnsi="Ubuntu Light"/>
          <w:b w:val="0"/>
          <w:bCs w:val="0"/>
          <w:i w:val="0"/>
          <w:iCs w:val="0"/>
          <w:color w:val="0070C0"/>
        </w:rPr>
      </w:pPr>
      <w:r w:rsidRPr="00920A3E">
        <w:rPr>
          <w:rStyle w:val="IntenseEmphasis"/>
          <w:rFonts w:ascii="Ubuntu Light" w:hAnsi="Ubuntu Light"/>
          <w:b w:val="0"/>
          <w:bCs w:val="0"/>
          <w:i w:val="0"/>
          <w:iCs w:val="0"/>
          <w:color w:val="0070C0"/>
        </w:rPr>
        <w:t>You have determined the optimal value of lambda for ridge and lasso regression during the assignment. Now, which one will you choose to apply and why?</w:t>
      </w:r>
    </w:p>
    <w:p w14:paraId="4DC96BBB" w14:textId="77777777" w:rsidR="00EC1FC9" w:rsidRDefault="00EC1FC9" w:rsidP="00920A3E">
      <w:pPr>
        <w:pStyle w:val="NoSpacing"/>
        <w:ind w:left="1134" w:right="567"/>
        <w:jc w:val="both"/>
        <w:rPr>
          <w:rStyle w:val="IntenseEmphasis"/>
          <w:rFonts w:ascii="Ubuntu Light" w:hAnsi="Ubuntu Light"/>
          <w:b w:val="0"/>
          <w:bCs w:val="0"/>
          <w:i w:val="0"/>
          <w:iCs w:val="0"/>
        </w:rPr>
      </w:pPr>
    </w:p>
    <w:p w14:paraId="6E193668" w14:textId="76DAC8CA" w:rsidR="00AD7385" w:rsidRDefault="00AD7385" w:rsidP="00AF6E31">
      <w:pPr>
        <w:pStyle w:val="NoSpacing"/>
        <w:spacing w:line="276" w:lineRule="auto"/>
        <w:ind w:left="1134" w:right="567"/>
        <w:jc w:val="both"/>
        <w:rPr>
          <w:rStyle w:val="IntenseEmphasis"/>
          <w:rFonts w:ascii="Ubuntu Light" w:hAnsi="Ubuntu Light"/>
          <w:b w:val="0"/>
          <w:bCs w:val="0"/>
          <w:i w:val="0"/>
          <w:iCs w:val="0"/>
          <w:color w:val="008000"/>
        </w:rPr>
      </w:pPr>
      <w:r w:rsidRPr="00920A3E">
        <w:rPr>
          <w:rStyle w:val="IntenseEmphasis"/>
          <w:rFonts w:ascii="Ubuntu Light" w:hAnsi="Ubuntu Light"/>
          <w:b w:val="0"/>
          <w:bCs w:val="0"/>
          <w:i w:val="0"/>
          <w:iCs w:val="0"/>
          <w:color w:val="008000"/>
        </w:rPr>
        <w:t xml:space="preserve">Answer: </w:t>
      </w:r>
    </w:p>
    <w:p w14:paraId="19CA097D" w14:textId="2D66C27A" w:rsidR="00EC1FC9" w:rsidRDefault="00EC1FC9" w:rsidP="00AF6E31">
      <w:pPr>
        <w:pStyle w:val="NoSpacing"/>
        <w:spacing w:line="276"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Optimal value of lambda is chosen, and there are 55 parameters in the final model, and since there are 55 models</w:t>
      </w:r>
      <w:r w:rsidR="00D844E8">
        <w:rPr>
          <w:rStyle w:val="IntenseEmphasis"/>
          <w:rFonts w:ascii="Ubuntu Light" w:hAnsi="Ubuntu Light"/>
          <w:b w:val="0"/>
          <w:bCs w:val="0"/>
          <w:i w:val="0"/>
          <w:iCs w:val="0"/>
          <w:color w:val="008000"/>
        </w:rPr>
        <w:t>,</w:t>
      </w:r>
      <w:r>
        <w:rPr>
          <w:rStyle w:val="IntenseEmphasis"/>
          <w:rFonts w:ascii="Ubuntu Light" w:hAnsi="Ubuntu Light"/>
          <w:b w:val="0"/>
          <w:bCs w:val="0"/>
          <w:i w:val="0"/>
          <w:iCs w:val="0"/>
          <w:color w:val="008000"/>
        </w:rPr>
        <w:t xml:space="preserve"> </w:t>
      </w:r>
      <w:r w:rsidR="00D844E8">
        <w:rPr>
          <w:rStyle w:val="IntenseEmphasis"/>
          <w:rFonts w:ascii="Ubuntu Light" w:hAnsi="Ubuntu Light"/>
          <w:b w:val="0"/>
          <w:bCs w:val="0"/>
          <w:i w:val="0"/>
          <w:iCs w:val="0"/>
          <w:color w:val="008000"/>
        </w:rPr>
        <w:t>t</w:t>
      </w:r>
      <w:r>
        <w:rPr>
          <w:rStyle w:val="IntenseEmphasis"/>
          <w:rFonts w:ascii="Ubuntu Light" w:hAnsi="Ubuntu Light"/>
          <w:b w:val="0"/>
          <w:bCs w:val="0"/>
          <w:i w:val="0"/>
          <w:iCs w:val="0"/>
          <w:color w:val="008000"/>
        </w:rPr>
        <w:t>he lasso approach would be the best as we get some features eliminated as the lasso approach makes the coefficient zero for the less significant features.</w:t>
      </w:r>
      <w:r w:rsidR="00D844E8">
        <w:rPr>
          <w:rStyle w:val="IntenseEmphasis"/>
          <w:rFonts w:ascii="Ubuntu Light" w:hAnsi="Ubuntu Light"/>
          <w:b w:val="0"/>
          <w:bCs w:val="0"/>
          <w:i w:val="0"/>
          <w:iCs w:val="0"/>
          <w:color w:val="008000"/>
        </w:rPr>
        <w:t xml:space="preserve"> This simplifies the model complexity.</w:t>
      </w:r>
      <w:r>
        <w:rPr>
          <w:rStyle w:val="IntenseEmphasis"/>
          <w:rFonts w:ascii="Ubuntu Light" w:hAnsi="Ubuntu Light"/>
          <w:b w:val="0"/>
          <w:bCs w:val="0"/>
          <w:i w:val="0"/>
          <w:iCs w:val="0"/>
          <w:color w:val="008000"/>
        </w:rPr>
        <w:t xml:space="preserve"> The Lasso regression, helps in feature selection by making the coefficients of less significant features as zero. Hence Lasso regression model is chosen as the final model.</w:t>
      </w:r>
      <w:r w:rsidR="00D844E8">
        <w:rPr>
          <w:rStyle w:val="IntenseEmphasis"/>
          <w:rFonts w:ascii="Ubuntu Light" w:hAnsi="Ubuntu Light"/>
          <w:b w:val="0"/>
          <w:bCs w:val="0"/>
          <w:i w:val="0"/>
          <w:iCs w:val="0"/>
          <w:color w:val="008000"/>
        </w:rPr>
        <w:t xml:space="preserve"> </w:t>
      </w:r>
    </w:p>
    <w:p w14:paraId="7BF5DB06" w14:textId="21E08053" w:rsidR="00EC1FC9" w:rsidRDefault="00EC1FC9" w:rsidP="00AF6E31">
      <w:pPr>
        <w:pStyle w:val="NoSpacing"/>
        <w:spacing w:line="276" w:lineRule="auto"/>
        <w:ind w:left="1134" w:right="567"/>
        <w:jc w:val="both"/>
        <w:rPr>
          <w:rStyle w:val="IntenseEmphasis"/>
          <w:rFonts w:ascii="Ubuntu Light" w:hAnsi="Ubuntu Light"/>
          <w:b w:val="0"/>
          <w:bCs w:val="0"/>
          <w:i w:val="0"/>
          <w:iCs w:val="0"/>
          <w:color w:val="008000"/>
        </w:rPr>
      </w:pPr>
    </w:p>
    <w:p w14:paraId="23621EBA" w14:textId="6F38D2A1" w:rsidR="00496191" w:rsidRDefault="00EC1FC9" w:rsidP="00AF6E31">
      <w:pPr>
        <w:pStyle w:val="NoSpacing"/>
        <w:spacing w:line="276"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 xml:space="preserve">In </w:t>
      </w:r>
      <w:r w:rsidR="00184FB5">
        <w:rPr>
          <w:rStyle w:val="IntenseEmphasis"/>
          <w:rFonts w:ascii="Ubuntu Light" w:hAnsi="Ubuntu Light"/>
          <w:b w:val="0"/>
          <w:bCs w:val="0"/>
          <w:i w:val="0"/>
          <w:iCs w:val="0"/>
          <w:color w:val="008000"/>
        </w:rPr>
        <w:t>addition,</w:t>
      </w:r>
      <w:r>
        <w:rPr>
          <w:rStyle w:val="IntenseEmphasis"/>
          <w:rFonts w:ascii="Ubuntu Light" w:hAnsi="Ubuntu Light"/>
          <w:b w:val="0"/>
          <w:bCs w:val="0"/>
          <w:i w:val="0"/>
          <w:iCs w:val="0"/>
          <w:color w:val="008000"/>
        </w:rPr>
        <w:t xml:space="preserve"> the lasso and ridge regression came up with similar accuracy metric values.</w:t>
      </w:r>
    </w:p>
    <w:p w14:paraId="71F54B4B" w14:textId="77777777" w:rsidR="00496191" w:rsidRDefault="00496191" w:rsidP="00920A3E">
      <w:pPr>
        <w:pStyle w:val="NoSpacing"/>
        <w:ind w:left="1134" w:right="567"/>
        <w:jc w:val="both"/>
        <w:rPr>
          <w:rStyle w:val="IntenseEmphasis"/>
          <w:rFonts w:ascii="Ubuntu Light" w:hAnsi="Ubuntu Light"/>
          <w:b w:val="0"/>
          <w:bCs w:val="0"/>
          <w:i w:val="0"/>
          <w:iCs w:val="0"/>
          <w:color w:val="008000"/>
        </w:rPr>
      </w:pPr>
    </w:p>
    <w:p w14:paraId="18EA51BE" w14:textId="44197A23" w:rsidR="00496191" w:rsidRPr="00920A3E" w:rsidRDefault="00496191" w:rsidP="00496191">
      <w:pPr>
        <w:pStyle w:val="NoSpacing"/>
        <w:ind w:left="1134" w:right="567"/>
        <w:rPr>
          <w:rStyle w:val="IntenseEmphasis"/>
          <w:rFonts w:ascii="Ubuntu Light" w:hAnsi="Ubuntu Light"/>
          <w:b w:val="0"/>
          <w:bCs w:val="0"/>
          <w:i w:val="0"/>
          <w:iCs w:val="0"/>
          <w:color w:val="008000"/>
        </w:rPr>
      </w:pPr>
      <w:r w:rsidRPr="00496191">
        <w:rPr>
          <w:rStyle w:val="IntenseEmphasis"/>
          <w:rFonts w:ascii="Ubuntu Light" w:hAnsi="Ubuntu Light"/>
          <w:b w:val="0"/>
          <w:bCs w:val="0"/>
          <w:i w:val="0"/>
          <w:iCs w:val="0"/>
          <w:color w:val="008000"/>
        </w:rPr>
        <w:drawing>
          <wp:inline distT="0" distB="0" distL="0" distR="0" wp14:anchorId="2568ADB0" wp14:editId="0466F612">
            <wp:extent cx="3058160" cy="2280947"/>
            <wp:effectExtent l="19050" t="19050" r="2794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0429" cy="2312473"/>
                    </a:xfrm>
                    <a:prstGeom prst="rect">
                      <a:avLst/>
                    </a:prstGeom>
                    <a:ln>
                      <a:solidFill>
                        <a:srgbClr val="00B050"/>
                      </a:solidFill>
                    </a:ln>
                  </pic:spPr>
                </pic:pic>
              </a:graphicData>
            </a:graphic>
          </wp:inline>
        </w:drawing>
      </w:r>
      <w:r>
        <w:rPr>
          <w:noProof/>
        </w:rPr>
        <w:t xml:space="preserve">      </w:t>
      </w:r>
      <w:r w:rsidRPr="00496191">
        <w:rPr>
          <w:rStyle w:val="IntenseEmphasis"/>
          <w:rFonts w:ascii="Ubuntu Light" w:hAnsi="Ubuntu Light"/>
          <w:b w:val="0"/>
          <w:bCs w:val="0"/>
          <w:i w:val="0"/>
          <w:iCs w:val="0"/>
          <w:color w:val="008000"/>
        </w:rPr>
        <w:drawing>
          <wp:inline distT="0" distB="0" distL="0" distR="0" wp14:anchorId="0781341A" wp14:editId="7CFACA61">
            <wp:extent cx="2841669" cy="2295460"/>
            <wp:effectExtent l="19050" t="19050" r="1587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4619" cy="2322077"/>
                    </a:xfrm>
                    <a:prstGeom prst="rect">
                      <a:avLst/>
                    </a:prstGeom>
                    <a:ln>
                      <a:solidFill>
                        <a:srgbClr val="00B050"/>
                      </a:solidFill>
                    </a:ln>
                  </pic:spPr>
                </pic:pic>
              </a:graphicData>
            </a:graphic>
          </wp:inline>
        </w:drawing>
      </w:r>
    </w:p>
    <w:p w14:paraId="33622BF7" w14:textId="58492D04" w:rsidR="00AD7385" w:rsidRPr="00920A3E" w:rsidRDefault="00AD7385" w:rsidP="00920A3E">
      <w:pPr>
        <w:pStyle w:val="NoSpacing"/>
        <w:pBdr>
          <w:bottom w:val="single" w:sz="12" w:space="1" w:color="auto"/>
        </w:pBdr>
        <w:ind w:left="1134" w:right="567"/>
        <w:jc w:val="both"/>
        <w:rPr>
          <w:rStyle w:val="IntenseEmphasis"/>
          <w:rFonts w:ascii="Ubuntu Light" w:hAnsi="Ubuntu Light"/>
          <w:b w:val="0"/>
          <w:bCs w:val="0"/>
          <w:i w:val="0"/>
          <w:iCs w:val="0"/>
        </w:rPr>
      </w:pPr>
    </w:p>
    <w:p w14:paraId="173E0AF6" w14:textId="77777777" w:rsidR="003C2A57" w:rsidRPr="003C2A57" w:rsidRDefault="003C2A57" w:rsidP="00EC1FC9">
      <w:pPr>
        <w:pStyle w:val="NoSpacing"/>
        <w:spacing w:line="360" w:lineRule="auto"/>
        <w:ind w:left="1134" w:right="567"/>
        <w:jc w:val="both"/>
        <w:rPr>
          <w:rStyle w:val="IntenseEmphasis"/>
          <w:rFonts w:ascii="Ubuntu Light" w:hAnsi="Ubuntu Light"/>
          <w:i w:val="0"/>
          <w:iCs w:val="0"/>
          <w:color w:val="0070C0"/>
          <w:sz w:val="15"/>
          <w:szCs w:val="15"/>
        </w:rPr>
      </w:pPr>
    </w:p>
    <w:p w14:paraId="583D67F7" w14:textId="34F43265" w:rsidR="00AD7385" w:rsidRPr="00EC1FC9" w:rsidRDefault="00AD7385" w:rsidP="00EC1FC9">
      <w:pPr>
        <w:pStyle w:val="NoSpacing"/>
        <w:spacing w:line="360" w:lineRule="auto"/>
        <w:ind w:left="1134" w:right="567"/>
        <w:jc w:val="both"/>
        <w:rPr>
          <w:rStyle w:val="IntenseEmphasis"/>
          <w:rFonts w:ascii="Ubuntu Light" w:hAnsi="Ubuntu Light"/>
          <w:i w:val="0"/>
          <w:iCs w:val="0"/>
          <w:color w:val="0070C0"/>
          <w:sz w:val="25"/>
          <w:szCs w:val="25"/>
        </w:rPr>
      </w:pPr>
      <w:r w:rsidRPr="00EC1FC9">
        <w:rPr>
          <w:rStyle w:val="IntenseEmphasis"/>
          <w:rFonts w:ascii="Ubuntu Light" w:hAnsi="Ubuntu Light"/>
          <w:i w:val="0"/>
          <w:iCs w:val="0"/>
          <w:color w:val="0070C0"/>
          <w:sz w:val="25"/>
          <w:szCs w:val="25"/>
        </w:rPr>
        <w:t>Question 3</w:t>
      </w:r>
    </w:p>
    <w:p w14:paraId="46CA4247" w14:textId="1E956A2C" w:rsidR="00AD7385" w:rsidRDefault="00AD7385" w:rsidP="00920A3E">
      <w:pPr>
        <w:pStyle w:val="NoSpacing"/>
        <w:ind w:left="1134" w:right="567"/>
        <w:jc w:val="both"/>
        <w:rPr>
          <w:rStyle w:val="IntenseEmphasis"/>
          <w:rFonts w:ascii="Ubuntu Light" w:hAnsi="Ubuntu Light"/>
          <w:b w:val="0"/>
          <w:bCs w:val="0"/>
          <w:i w:val="0"/>
          <w:iCs w:val="0"/>
          <w:color w:val="0070C0"/>
        </w:rPr>
      </w:pPr>
      <w:r w:rsidRPr="00920A3E">
        <w:rPr>
          <w:rStyle w:val="IntenseEmphasis"/>
          <w:rFonts w:ascii="Ubuntu Light" w:hAnsi="Ubuntu Light"/>
          <w:b w:val="0"/>
          <w:bCs w:val="0"/>
          <w:i w:val="0"/>
          <w:iCs w:val="0"/>
          <w:color w:val="0070C0"/>
        </w:rPr>
        <w:t>After building the model, you realized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516D121" w14:textId="77777777" w:rsidR="00EC1FC9" w:rsidRPr="00920A3E" w:rsidRDefault="00EC1FC9" w:rsidP="00920A3E">
      <w:pPr>
        <w:pStyle w:val="NoSpacing"/>
        <w:ind w:left="1134" w:right="567"/>
        <w:jc w:val="both"/>
        <w:rPr>
          <w:rStyle w:val="IntenseEmphasis"/>
          <w:rFonts w:ascii="Ubuntu Light" w:hAnsi="Ubuntu Light"/>
          <w:b w:val="0"/>
          <w:bCs w:val="0"/>
          <w:i w:val="0"/>
          <w:iCs w:val="0"/>
          <w:color w:val="0070C0"/>
        </w:rPr>
      </w:pPr>
    </w:p>
    <w:p w14:paraId="1325BF1E" w14:textId="77777777" w:rsidR="00EC1FC9" w:rsidRDefault="00AD7385" w:rsidP="00EC1FC9">
      <w:pPr>
        <w:pStyle w:val="NoSpacing"/>
        <w:spacing w:line="360" w:lineRule="auto"/>
        <w:ind w:left="1134" w:right="567"/>
        <w:jc w:val="both"/>
        <w:rPr>
          <w:rStyle w:val="IntenseEmphasis"/>
          <w:rFonts w:ascii="Ubuntu Light" w:hAnsi="Ubuntu Light"/>
          <w:b w:val="0"/>
          <w:bCs w:val="0"/>
          <w:i w:val="0"/>
          <w:iCs w:val="0"/>
          <w:color w:val="008000"/>
        </w:rPr>
      </w:pPr>
      <w:r w:rsidRPr="00920A3E">
        <w:rPr>
          <w:rStyle w:val="IntenseEmphasis"/>
          <w:rFonts w:ascii="Ubuntu Light" w:hAnsi="Ubuntu Light"/>
          <w:b w:val="0"/>
          <w:bCs w:val="0"/>
          <w:i w:val="0"/>
          <w:iCs w:val="0"/>
          <w:color w:val="008000"/>
        </w:rPr>
        <w:t>Answer:</w:t>
      </w:r>
    </w:p>
    <w:p w14:paraId="0A50C866" w14:textId="2B82E528" w:rsidR="00AD7385"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 xml:space="preserve">Five most important predictor variables from the lasso model initially were, </w:t>
      </w:r>
    </w:p>
    <w:p w14:paraId="7350C26D" w14:textId="77777777" w:rsidR="00AF6E31" w:rsidRDefault="00AF6E31" w:rsidP="00AF6E31">
      <w:pPr>
        <w:pStyle w:val="NoSpacing"/>
        <w:numPr>
          <w:ilvl w:val="0"/>
          <w:numId w:val="5"/>
        </w:numPr>
        <w:spacing w:line="276" w:lineRule="auto"/>
        <w:ind w:right="567"/>
        <w:jc w:val="both"/>
        <w:rPr>
          <w:rStyle w:val="IntenseEmphasis"/>
          <w:rFonts w:ascii="Ubuntu Light" w:hAnsi="Ubuntu Light"/>
          <w:b w:val="0"/>
          <w:bCs w:val="0"/>
          <w:i w:val="0"/>
          <w:iCs w:val="0"/>
          <w:color w:val="008000"/>
        </w:rPr>
      </w:pPr>
      <w:proofErr w:type="spellStart"/>
      <w:r w:rsidRPr="00AF6E31">
        <w:rPr>
          <w:rStyle w:val="IntenseEmphasis"/>
          <w:rFonts w:ascii="Ubuntu Light" w:hAnsi="Ubuntu Light"/>
          <w:b w:val="0"/>
          <w:bCs w:val="0"/>
          <w:i w:val="0"/>
          <w:iCs w:val="0"/>
          <w:color w:val="008000"/>
        </w:rPr>
        <w:t>GrLivArea</w:t>
      </w:r>
      <w:proofErr w:type="spellEnd"/>
    </w:p>
    <w:p w14:paraId="26E84F87" w14:textId="77777777" w:rsidR="00AF6E31" w:rsidRDefault="00AF6E31" w:rsidP="00AF6E31">
      <w:pPr>
        <w:pStyle w:val="NoSpacing"/>
        <w:numPr>
          <w:ilvl w:val="0"/>
          <w:numId w:val="5"/>
        </w:numPr>
        <w:spacing w:line="276" w:lineRule="auto"/>
        <w:ind w:right="567"/>
        <w:jc w:val="both"/>
        <w:rPr>
          <w:rStyle w:val="IntenseEmphasis"/>
          <w:rFonts w:ascii="Ubuntu Light" w:hAnsi="Ubuntu Light"/>
          <w:b w:val="0"/>
          <w:bCs w:val="0"/>
          <w:i w:val="0"/>
          <w:iCs w:val="0"/>
          <w:color w:val="008000"/>
        </w:rPr>
      </w:pPr>
      <w:proofErr w:type="spellStart"/>
      <w:r w:rsidRPr="00AF6E31">
        <w:rPr>
          <w:rStyle w:val="IntenseEmphasis"/>
          <w:rFonts w:ascii="Ubuntu Light" w:hAnsi="Ubuntu Light"/>
          <w:b w:val="0"/>
          <w:bCs w:val="0"/>
          <w:i w:val="0"/>
          <w:iCs w:val="0"/>
          <w:color w:val="008000"/>
        </w:rPr>
        <w:t>OverallQual</w:t>
      </w:r>
      <w:proofErr w:type="spellEnd"/>
    </w:p>
    <w:p w14:paraId="0EE8DADD" w14:textId="77777777" w:rsidR="00AF6E31" w:rsidRDefault="00AF6E31" w:rsidP="00AF6E31">
      <w:pPr>
        <w:pStyle w:val="NoSpacing"/>
        <w:numPr>
          <w:ilvl w:val="0"/>
          <w:numId w:val="5"/>
        </w:numPr>
        <w:spacing w:line="276" w:lineRule="auto"/>
        <w:ind w:right="567"/>
        <w:jc w:val="both"/>
        <w:rPr>
          <w:rStyle w:val="IntenseEmphasis"/>
          <w:rFonts w:ascii="Ubuntu Light" w:hAnsi="Ubuntu Light"/>
          <w:b w:val="0"/>
          <w:bCs w:val="0"/>
          <w:i w:val="0"/>
          <w:iCs w:val="0"/>
          <w:color w:val="008000"/>
        </w:rPr>
      </w:pPr>
      <w:proofErr w:type="spellStart"/>
      <w:r w:rsidRPr="00AF6E31">
        <w:rPr>
          <w:rStyle w:val="IntenseEmphasis"/>
          <w:rFonts w:ascii="Ubuntu Light" w:hAnsi="Ubuntu Light"/>
          <w:b w:val="0"/>
          <w:bCs w:val="0"/>
          <w:i w:val="0"/>
          <w:iCs w:val="0"/>
          <w:color w:val="008000"/>
        </w:rPr>
        <w:t>BuiltAge</w:t>
      </w:r>
      <w:proofErr w:type="spellEnd"/>
    </w:p>
    <w:p w14:paraId="3B1C7CAA" w14:textId="77777777" w:rsidR="00AF6E31" w:rsidRDefault="00AF6E31" w:rsidP="00AF6E31">
      <w:pPr>
        <w:pStyle w:val="NoSpacing"/>
        <w:numPr>
          <w:ilvl w:val="0"/>
          <w:numId w:val="5"/>
        </w:numPr>
        <w:spacing w:line="276" w:lineRule="auto"/>
        <w:ind w:right="567"/>
        <w:jc w:val="both"/>
        <w:rPr>
          <w:rStyle w:val="IntenseEmphasis"/>
          <w:rFonts w:ascii="Ubuntu Light" w:hAnsi="Ubuntu Light"/>
          <w:b w:val="0"/>
          <w:bCs w:val="0"/>
          <w:i w:val="0"/>
          <w:iCs w:val="0"/>
          <w:color w:val="008000"/>
        </w:rPr>
      </w:pPr>
      <w:proofErr w:type="spellStart"/>
      <w:r w:rsidRPr="00AF6E31">
        <w:rPr>
          <w:rStyle w:val="IntenseEmphasis"/>
          <w:rFonts w:ascii="Ubuntu Light" w:hAnsi="Ubuntu Light"/>
          <w:b w:val="0"/>
          <w:bCs w:val="0"/>
          <w:i w:val="0"/>
          <w:iCs w:val="0"/>
          <w:color w:val="008000"/>
        </w:rPr>
        <w:t>GarageCars</w:t>
      </w:r>
      <w:proofErr w:type="spellEnd"/>
    </w:p>
    <w:p w14:paraId="579DF9DC" w14:textId="6B74ACB2" w:rsidR="00AF6E31" w:rsidRDefault="00AF6E31" w:rsidP="00AF6E31">
      <w:pPr>
        <w:pStyle w:val="NoSpacing"/>
        <w:numPr>
          <w:ilvl w:val="0"/>
          <w:numId w:val="5"/>
        </w:numPr>
        <w:spacing w:line="276" w:lineRule="auto"/>
        <w:ind w:right="567"/>
        <w:jc w:val="both"/>
        <w:rPr>
          <w:rStyle w:val="IntenseEmphasis"/>
          <w:rFonts w:ascii="Ubuntu Light" w:hAnsi="Ubuntu Light"/>
          <w:b w:val="0"/>
          <w:bCs w:val="0"/>
          <w:i w:val="0"/>
          <w:iCs w:val="0"/>
          <w:color w:val="008000"/>
        </w:rPr>
      </w:pPr>
      <w:proofErr w:type="spellStart"/>
      <w:r w:rsidRPr="00AF6E31">
        <w:rPr>
          <w:rStyle w:val="IntenseEmphasis"/>
          <w:rFonts w:ascii="Ubuntu Light" w:hAnsi="Ubuntu Light"/>
          <w:b w:val="0"/>
          <w:bCs w:val="0"/>
          <w:i w:val="0"/>
          <w:iCs w:val="0"/>
          <w:color w:val="008000"/>
        </w:rPr>
        <w:t>OverallCond</w:t>
      </w:r>
      <w:proofErr w:type="spellEnd"/>
    </w:p>
    <w:p w14:paraId="761225DE" w14:textId="55CC3996" w:rsidR="00AF6E31" w:rsidRDefault="00AF6E31" w:rsidP="00AF6E31">
      <w:pPr>
        <w:pStyle w:val="NoSpacing"/>
        <w:spacing w:line="276" w:lineRule="auto"/>
        <w:ind w:left="1494" w:right="567"/>
        <w:jc w:val="both"/>
        <w:rPr>
          <w:rStyle w:val="IntenseEmphasis"/>
          <w:rFonts w:ascii="Ubuntu Light" w:hAnsi="Ubuntu Light"/>
          <w:b w:val="0"/>
          <w:bCs w:val="0"/>
          <w:i w:val="0"/>
          <w:iCs w:val="0"/>
          <w:color w:val="008000"/>
        </w:rPr>
      </w:pPr>
    </w:p>
    <w:p w14:paraId="16CA1147" w14:textId="588D650D"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 xml:space="preserve">Since these predictor variables are no more available in the incoming data, we need to re-model the data using the new set of data, so a Grid Search is used with new Training data to obtain the optimum alpha value for the new set of incoming data, it was found that the alpha value remains same, even after dropping the important variables. Optimum alpha is observed to be = </w:t>
      </w:r>
      <w:r w:rsidRPr="00AF6E31">
        <w:rPr>
          <w:rStyle w:val="IntenseEmphasis"/>
          <w:rFonts w:ascii="Ubuntu Light" w:hAnsi="Ubuntu Light"/>
          <w:b w:val="0"/>
          <w:bCs w:val="0"/>
          <w:i w:val="0"/>
          <w:iCs w:val="0"/>
          <w:color w:val="008000"/>
        </w:rPr>
        <w:t>0.005</w:t>
      </w:r>
    </w:p>
    <w:p w14:paraId="436A83A2" w14:textId="6848A482"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p>
    <w:p w14:paraId="03B9C8BE" w14:textId="77777777"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p>
    <w:p w14:paraId="6048E505" w14:textId="77777777"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p>
    <w:p w14:paraId="3AABCE99" w14:textId="77777777"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p>
    <w:p w14:paraId="5451E93D" w14:textId="35F5F5A4"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r w:rsidRPr="00AF6E31">
        <w:rPr>
          <w:rStyle w:val="IntenseEmphasis"/>
          <w:rFonts w:ascii="Ubuntu Light" w:hAnsi="Ubuntu Light"/>
          <w:b w:val="0"/>
          <w:bCs w:val="0"/>
          <w:i w:val="0"/>
          <w:iCs w:val="0"/>
          <w:color w:val="008000"/>
        </w:rPr>
        <w:drawing>
          <wp:anchor distT="0" distB="0" distL="114300" distR="114300" simplePos="0" relativeHeight="251657216" behindDoc="0" locked="0" layoutInCell="1" allowOverlap="1" wp14:anchorId="0A2C35C7" wp14:editId="3C32F422">
            <wp:simplePos x="0" y="0"/>
            <wp:positionH relativeFrom="margin">
              <wp:posOffset>1203960</wp:posOffset>
            </wp:positionH>
            <wp:positionV relativeFrom="margin">
              <wp:posOffset>-333375</wp:posOffset>
            </wp:positionV>
            <wp:extent cx="1866900" cy="2095500"/>
            <wp:effectExtent l="19050" t="19050" r="19050"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66900" cy="2095500"/>
                    </a:xfrm>
                    <a:prstGeom prst="rect">
                      <a:avLst/>
                    </a:prstGeom>
                    <a:ln>
                      <a:solidFill>
                        <a:srgbClr val="00B050"/>
                      </a:solidFill>
                    </a:ln>
                  </pic:spPr>
                </pic:pic>
              </a:graphicData>
            </a:graphic>
          </wp:anchor>
        </w:drawing>
      </w:r>
    </w:p>
    <w:p w14:paraId="3C6BCDA5" w14:textId="4275A2DE"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p>
    <w:p w14:paraId="02F6E4FB" w14:textId="77777777"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p>
    <w:p w14:paraId="563BB2D1" w14:textId="35E1489C"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 xml:space="preserve">           It is also observed that the R-squared value has reduced to 86% for training set and 88% for testing set.</w:t>
      </w:r>
    </w:p>
    <w:p w14:paraId="11A1602C" w14:textId="571B30D7"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p>
    <w:p w14:paraId="4E6F2B88" w14:textId="2D05E083"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p>
    <w:p w14:paraId="20126A29" w14:textId="77777777"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p>
    <w:p w14:paraId="195064F9" w14:textId="77777777"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p>
    <w:p w14:paraId="3E8C7FD3" w14:textId="77777777"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p>
    <w:p w14:paraId="2AB7079F" w14:textId="77777777"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p>
    <w:p w14:paraId="60564D44" w14:textId="0CFBD6A1" w:rsidR="00AF6E31" w:rsidRDefault="00AF6E31" w:rsidP="00AF6E31">
      <w:pPr>
        <w:pStyle w:val="NoSpacing"/>
        <w:spacing w:line="276"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The first 5 important variables with the new set of incoming data are</w:t>
      </w:r>
    </w:p>
    <w:p w14:paraId="311B1910" w14:textId="30B0EDFA" w:rsidR="00AF6E31" w:rsidRDefault="00AF6E31" w:rsidP="00AF6E31">
      <w:pPr>
        <w:pStyle w:val="NoSpacing"/>
        <w:spacing w:line="276" w:lineRule="auto"/>
        <w:ind w:left="1854" w:right="567"/>
        <w:jc w:val="both"/>
        <w:rPr>
          <w:rStyle w:val="IntenseEmphasis"/>
          <w:rFonts w:ascii="Ubuntu Light" w:hAnsi="Ubuntu Light"/>
          <w:b w:val="0"/>
          <w:bCs w:val="0"/>
          <w:i w:val="0"/>
          <w:iCs w:val="0"/>
          <w:color w:val="008000"/>
        </w:rPr>
      </w:pPr>
    </w:p>
    <w:p w14:paraId="68D6C712" w14:textId="7ADC903B" w:rsidR="00AF6E31" w:rsidRDefault="00AF6E31" w:rsidP="00AF6E31">
      <w:pPr>
        <w:pStyle w:val="NoSpacing"/>
        <w:spacing w:line="276" w:lineRule="auto"/>
        <w:ind w:left="1854" w:right="567"/>
        <w:jc w:val="both"/>
        <w:rPr>
          <w:rStyle w:val="IntenseEmphasis"/>
          <w:rFonts w:ascii="Ubuntu Light" w:hAnsi="Ubuntu Light"/>
          <w:b w:val="0"/>
          <w:bCs w:val="0"/>
          <w:i w:val="0"/>
          <w:iCs w:val="0"/>
          <w:color w:val="008000"/>
        </w:rPr>
      </w:pPr>
      <w:r w:rsidRPr="00AF6E31">
        <w:rPr>
          <w:rStyle w:val="IntenseEmphasis"/>
          <w:rFonts w:ascii="Ubuntu Light" w:hAnsi="Ubuntu Light"/>
          <w:b w:val="0"/>
          <w:bCs w:val="0"/>
          <w:i w:val="0"/>
          <w:iCs w:val="0"/>
          <w:color w:val="008000"/>
        </w:rPr>
        <w:drawing>
          <wp:anchor distT="0" distB="0" distL="114300" distR="114300" simplePos="0" relativeHeight="251656192" behindDoc="0" locked="0" layoutInCell="1" allowOverlap="1" wp14:anchorId="56072E5F" wp14:editId="09CC90CD">
            <wp:simplePos x="0" y="0"/>
            <wp:positionH relativeFrom="margin">
              <wp:posOffset>975360</wp:posOffset>
            </wp:positionH>
            <wp:positionV relativeFrom="margin">
              <wp:posOffset>2428875</wp:posOffset>
            </wp:positionV>
            <wp:extent cx="2324301" cy="2804403"/>
            <wp:effectExtent l="19050" t="19050" r="19050" b="152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4301" cy="2804403"/>
                    </a:xfrm>
                    <a:prstGeom prst="rect">
                      <a:avLst/>
                    </a:prstGeom>
                    <a:ln>
                      <a:solidFill>
                        <a:srgbClr val="00B050"/>
                      </a:solidFill>
                    </a:ln>
                  </pic:spPr>
                </pic:pic>
              </a:graphicData>
            </a:graphic>
          </wp:anchor>
        </w:drawing>
      </w:r>
    </w:p>
    <w:p w14:paraId="1E4C39E8" w14:textId="435784CF" w:rsidR="00AF6E31" w:rsidRDefault="00AF6E31" w:rsidP="00AF6E31">
      <w:pPr>
        <w:pStyle w:val="NoSpacing"/>
        <w:spacing w:line="276" w:lineRule="auto"/>
        <w:ind w:left="1854" w:right="567"/>
        <w:jc w:val="both"/>
        <w:rPr>
          <w:rStyle w:val="IntenseEmphasis"/>
          <w:rFonts w:ascii="Ubuntu Light" w:hAnsi="Ubuntu Light"/>
          <w:b w:val="0"/>
          <w:bCs w:val="0"/>
          <w:i w:val="0"/>
          <w:iCs w:val="0"/>
          <w:color w:val="008000"/>
        </w:rPr>
      </w:pPr>
    </w:p>
    <w:p w14:paraId="1ED49695" w14:textId="072B4088" w:rsidR="00AF6E31" w:rsidRDefault="00AF6E31" w:rsidP="00AF6E31">
      <w:pPr>
        <w:pStyle w:val="NoSpacing"/>
        <w:spacing w:line="276" w:lineRule="auto"/>
        <w:ind w:left="1854" w:right="567"/>
        <w:jc w:val="both"/>
        <w:rPr>
          <w:rStyle w:val="IntenseEmphasis"/>
          <w:rFonts w:ascii="Ubuntu Light" w:hAnsi="Ubuntu Light"/>
          <w:b w:val="0"/>
          <w:bCs w:val="0"/>
          <w:i w:val="0"/>
          <w:iCs w:val="0"/>
          <w:color w:val="008000"/>
        </w:rPr>
      </w:pPr>
    </w:p>
    <w:p w14:paraId="525FF213" w14:textId="66982FD2" w:rsidR="00AF6E31" w:rsidRDefault="00AF6E31" w:rsidP="00AF6E31">
      <w:pPr>
        <w:pStyle w:val="NoSpacing"/>
        <w:spacing w:line="276" w:lineRule="auto"/>
        <w:ind w:left="1854" w:right="567"/>
        <w:jc w:val="both"/>
        <w:rPr>
          <w:rStyle w:val="IntenseEmphasis"/>
          <w:rFonts w:ascii="Ubuntu Light" w:hAnsi="Ubuntu Light"/>
          <w:b w:val="0"/>
          <w:bCs w:val="0"/>
          <w:i w:val="0"/>
          <w:iCs w:val="0"/>
          <w:color w:val="008000"/>
        </w:rPr>
      </w:pPr>
    </w:p>
    <w:p w14:paraId="57DFF8D2" w14:textId="462A56AC" w:rsidR="00AF6E31" w:rsidRDefault="00AF6E31" w:rsidP="00AF6E31">
      <w:pPr>
        <w:pStyle w:val="NoSpacing"/>
        <w:spacing w:line="276" w:lineRule="auto"/>
        <w:ind w:left="1854" w:right="567"/>
        <w:jc w:val="both"/>
        <w:rPr>
          <w:rStyle w:val="IntenseEmphasis"/>
          <w:rFonts w:ascii="Ubuntu Light" w:hAnsi="Ubuntu Light"/>
          <w:b w:val="0"/>
          <w:bCs w:val="0"/>
          <w:i w:val="0"/>
          <w:iCs w:val="0"/>
          <w:color w:val="008000"/>
        </w:rPr>
      </w:pPr>
    </w:p>
    <w:p w14:paraId="566C7F02" w14:textId="22E1FAD1" w:rsidR="00AF6E31" w:rsidRPr="00AF6E31" w:rsidRDefault="00AF6E31" w:rsidP="00AF6E31">
      <w:pPr>
        <w:pStyle w:val="NoSpacing"/>
        <w:numPr>
          <w:ilvl w:val="0"/>
          <w:numId w:val="6"/>
        </w:numPr>
        <w:spacing w:line="276" w:lineRule="auto"/>
        <w:ind w:right="567"/>
        <w:jc w:val="both"/>
        <w:rPr>
          <w:rStyle w:val="IntenseEmphasis"/>
          <w:rFonts w:ascii="Ubuntu Light" w:hAnsi="Ubuntu Light"/>
          <w:b w:val="0"/>
          <w:bCs w:val="0"/>
          <w:i w:val="0"/>
          <w:iCs w:val="0"/>
          <w:color w:val="008000"/>
        </w:rPr>
      </w:pPr>
      <w:r w:rsidRPr="00AF6E31">
        <w:rPr>
          <w:rStyle w:val="IntenseEmphasis"/>
          <w:rFonts w:ascii="Ubuntu Light" w:hAnsi="Ubuntu Light"/>
          <w:b w:val="0"/>
          <w:bCs w:val="0"/>
          <w:i w:val="0"/>
          <w:iCs w:val="0"/>
          <w:color w:val="008000"/>
        </w:rPr>
        <w:t xml:space="preserve">1stFlrSF </w:t>
      </w:r>
    </w:p>
    <w:p w14:paraId="1B5151F6" w14:textId="5B88FEC2" w:rsidR="00AF6E31" w:rsidRPr="00AF6E31" w:rsidRDefault="00AF6E31" w:rsidP="00AF6E31">
      <w:pPr>
        <w:pStyle w:val="NoSpacing"/>
        <w:numPr>
          <w:ilvl w:val="0"/>
          <w:numId w:val="6"/>
        </w:numPr>
        <w:spacing w:line="276" w:lineRule="auto"/>
        <w:ind w:right="567"/>
        <w:jc w:val="both"/>
        <w:rPr>
          <w:rStyle w:val="IntenseEmphasis"/>
          <w:rFonts w:ascii="Ubuntu Light" w:hAnsi="Ubuntu Light"/>
          <w:b w:val="0"/>
          <w:bCs w:val="0"/>
          <w:i w:val="0"/>
          <w:iCs w:val="0"/>
          <w:color w:val="008000"/>
        </w:rPr>
      </w:pPr>
      <w:r w:rsidRPr="00AF6E31">
        <w:rPr>
          <w:rStyle w:val="IntenseEmphasis"/>
          <w:rFonts w:ascii="Ubuntu Light" w:hAnsi="Ubuntu Light"/>
          <w:b w:val="0"/>
          <w:bCs w:val="0"/>
          <w:i w:val="0"/>
          <w:iCs w:val="0"/>
          <w:color w:val="008000"/>
        </w:rPr>
        <w:t>2ndFlrSF</w:t>
      </w:r>
    </w:p>
    <w:p w14:paraId="19C202DE" w14:textId="118166B2" w:rsidR="00AF6E31" w:rsidRPr="00AF6E31" w:rsidRDefault="00AF6E31" w:rsidP="00AF6E31">
      <w:pPr>
        <w:pStyle w:val="NoSpacing"/>
        <w:numPr>
          <w:ilvl w:val="0"/>
          <w:numId w:val="6"/>
        </w:numPr>
        <w:spacing w:line="276" w:lineRule="auto"/>
        <w:ind w:right="567"/>
        <w:jc w:val="both"/>
        <w:rPr>
          <w:rStyle w:val="IntenseEmphasis"/>
          <w:rFonts w:ascii="Ubuntu Light" w:hAnsi="Ubuntu Light"/>
          <w:b w:val="0"/>
          <w:bCs w:val="0"/>
          <w:i w:val="0"/>
          <w:iCs w:val="0"/>
          <w:color w:val="008000"/>
        </w:rPr>
      </w:pPr>
      <w:r w:rsidRPr="00AF6E31">
        <w:rPr>
          <w:rStyle w:val="IntenseEmphasis"/>
          <w:rFonts w:ascii="Ubuntu Light" w:hAnsi="Ubuntu Light"/>
          <w:b w:val="0"/>
          <w:bCs w:val="0"/>
          <w:i w:val="0"/>
          <w:iCs w:val="0"/>
          <w:color w:val="008000"/>
        </w:rPr>
        <w:t>Garage</w:t>
      </w:r>
      <w:r>
        <w:rPr>
          <w:rStyle w:val="IntenseEmphasis"/>
          <w:rFonts w:ascii="Ubuntu Light" w:hAnsi="Ubuntu Light"/>
          <w:b w:val="0"/>
          <w:bCs w:val="0"/>
          <w:i w:val="0"/>
          <w:iCs w:val="0"/>
          <w:color w:val="008000"/>
        </w:rPr>
        <w:t xml:space="preserve"> </w:t>
      </w:r>
      <w:r w:rsidRPr="00AF6E31">
        <w:rPr>
          <w:rStyle w:val="IntenseEmphasis"/>
          <w:rFonts w:ascii="Ubuntu Light" w:hAnsi="Ubuntu Light"/>
          <w:b w:val="0"/>
          <w:bCs w:val="0"/>
          <w:i w:val="0"/>
          <w:iCs w:val="0"/>
          <w:color w:val="008000"/>
        </w:rPr>
        <w:t>Type</w:t>
      </w:r>
      <w:r>
        <w:rPr>
          <w:rStyle w:val="IntenseEmphasis"/>
          <w:rFonts w:ascii="Ubuntu Light" w:hAnsi="Ubuntu Light"/>
          <w:b w:val="0"/>
          <w:bCs w:val="0"/>
          <w:i w:val="0"/>
          <w:iCs w:val="0"/>
          <w:color w:val="008000"/>
        </w:rPr>
        <w:t xml:space="preserve"> </w:t>
      </w:r>
      <w:r w:rsidRPr="00AF6E31">
        <w:rPr>
          <w:rStyle w:val="IntenseEmphasis"/>
          <w:rFonts w:ascii="Ubuntu Light" w:hAnsi="Ubuntu Light"/>
          <w:b w:val="0"/>
          <w:bCs w:val="0"/>
          <w:i w:val="0"/>
          <w:iCs w:val="0"/>
          <w:color w:val="008000"/>
        </w:rPr>
        <w:t>Att</w:t>
      </w:r>
      <w:r>
        <w:rPr>
          <w:rStyle w:val="IntenseEmphasis"/>
          <w:rFonts w:ascii="Ubuntu Light" w:hAnsi="Ubuntu Light"/>
          <w:b w:val="0"/>
          <w:bCs w:val="0"/>
          <w:i w:val="0"/>
          <w:iCs w:val="0"/>
          <w:color w:val="008000"/>
        </w:rPr>
        <w:t>a</w:t>
      </w:r>
      <w:r w:rsidRPr="00AF6E31">
        <w:rPr>
          <w:rStyle w:val="IntenseEmphasis"/>
          <w:rFonts w:ascii="Ubuntu Light" w:hAnsi="Ubuntu Light"/>
          <w:b w:val="0"/>
          <w:bCs w:val="0"/>
          <w:i w:val="0"/>
          <w:iCs w:val="0"/>
          <w:color w:val="008000"/>
        </w:rPr>
        <w:t>ch</w:t>
      </w:r>
      <w:r>
        <w:rPr>
          <w:rStyle w:val="IntenseEmphasis"/>
          <w:rFonts w:ascii="Ubuntu Light" w:hAnsi="Ubuntu Light"/>
          <w:b w:val="0"/>
          <w:bCs w:val="0"/>
          <w:i w:val="0"/>
          <w:iCs w:val="0"/>
          <w:color w:val="008000"/>
        </w:rPr>
        <w:t>e</w:t>
      </w:r>
      <w:r w:rsidRPr="00AF6E31">
        <w:rPr>
          <w:rStyle w:val="IntenseEmphasis"/>
          <w:rFonts w:ascii="Ubuntu Light" w:hAnsi="Ubuntu Light"/>
          <w:b w:val="0"/>
          <w:bCs w:val="0"/>
          <w:i w:val="0"/>
          <w:iCs w:val="0"/>
          <w:color w:val="008000"/>
        </w:rPr>
        <w:t xml:space="preserve">d </w:t>
      </w:r>
    </w:p>
    <w:p w14:paraId="42F4B07A" w14:textId="4278FED2" w:rsidR="00AF6E31" w:rsidRPr="00AF6E31" w:rsidRDefault="00AF6E31" w:rsidP="00AF6E31">
      <w:pPr>
        <w:pStyle w:val="NoSpacing"/>
        <w:numPr>
          <w:ilvl w:val="0"/>
          <w:numId w:val="6"/>
        </w:numPr>
        <w:spacing w:line="276" w:lineRule="auto"/>
        <w:ind w:right="567"/>
        <w:jc w:val="both"/>
        <w:rPr>
          <w:rStyle w:val="IntenseEmphasis"/>
          <w:rFonts w:ascii="Ubuntu Light" w:hAnsi="Ubuntu Light"/>
          <w:b w:val="0"/>
          <w:bCs w:val="0"/>
          <w:i w:val="0"/>
          <w:iCs w:val="0"/>
          <w:color w:val="008000"/>
        </w:rPr>
      </w:pPr>
      <w:r w:rsidRPr="00AF6E31">
        <w:rPr>
          <w:rStyle w:val="IntenseEmphasis"/>
          <w:rFonts w:ascii="Ubuntu Light" w:hAnsi="Ubuntu Light"/>
          <w:b w:val="0"/>
          <w:bCs w:val="0"/>
          <w:i w:val="0"/>
          <w:iCs w:val="0"/>
          <w:color w:val="008000"/>
        </w:rPr>
        <w:t>Garage</w:t>
      </w:r>
      <w:r>
        <w:rPr>
          <w:rStyle w:val="IntenseEmphasis"/>
          <w:rFonts w:ascii="Ubuntu Light" w:hAnsi="Ubuntu Light"/>
          <w:b w:val="0"/>
          <w:bCs w:val="0"/>
          <w:i w:val="0"/>
          <w:iCs w:val="0"/>
          <w:color w:val="008000"/>
        </w:rPr>
        <w:t xml:space="preserve"> </w:t>
      </w:r>
      <w:r w:rsidRPr="00AF6E31">
        <w:rPr>
          <w:rStyle w:val="IntenseEmphasis"/>
          <w:rFonts w:ascii="Ubuntu Light" w:hAnsi="Ubuntu Light"/>
          <w:b w:val="0"/>
          <w:bCs w:val="0"/>
          <w:i w:val="0"/>
          <w:iCs w:val="0"/>
          <w:color w:val="008000"/>
        </w:rPr>
        <w:t>Type</w:t>
      </w:r>
      <w:r>
        <w:rPr>
          <w:rStyle w:val="IntenseEmphasis"/>
          <w:rFonts w:ascii="Ubuntu Light" w:hAnsi="Ubuntu Light"/>
          <w:b w:val="0"/>
          <w:bCs w:val="0"/>
          <w:i w:val="0"/>
          <w:iCs w:val="0"/>
          <w:color w:val="008000"/>
        </w:rPr>
        <w:t xml:space="preserve"> </w:t>
      </w:r>
      <w:r w:rsidRPr="00AF6E31">
        <w:rPr>
          <w:rStyle w:val="IntenseEmphasis"/>
          <w:rFonts w:ascii="Ubuntu Light" w:hAnsi="Ubuntu Light"/>
          <w:b w:val="0"/>
          <w:bCs w:val="0"/>
          <w:i w:val="0"/>
          <w:iCs w:val="0"/>
          <w:color w:val="008000"/>
        </w:rPr>
        <w:t>Det</w:t>
      </w:r>
      <w:r>
        <w:rPr>
          <w:rStyle w:val="IntenseEmphasis"/>
          <w:rFonts w:ascii="Ubuntu Light" w:hAnsi="Ubuntu Light"/>
          <w:b w:val="0"/>
          <w:bCs w:val="0"/>
          <w:i w:val="0"/>
          <w:iCs w:val="0"/>
          <w:color w:val="008000"/>
        </w:rPr>
        <w:t>a</w:t>
      </w:r>
      <w:r w:rsidRPr="00AF6E31">
        <w:rPr>
          <w:rStyle w:val="IntenseEmphasis"/>
          <w:rFonts w:ascii="Ubuntu Light" w:hAnsi="Ubuntu Light"/>
          <w:b w:val="0"/>
          <w:bCs w:val="0"/>
          <w:i w:val="0"/>
          <w:iCs w:val="0"/>
          <w:color w:val="008000"/>
        </w:rPr>
        <w:t>ch</w:t>
      </w:r>
      <w:r>
        <w:rPr>
          <w:rStyle w:val="IntenseEmphasis"/>
          <w:rFonts w:ascii="Ubuntu Light" w:hAnsi="Ubuntu Light"/>
          <w:b w:val="0"/>
          <w:bCs w:val="0"/>
          <w:i w:val="0"/>
          <w:iCs w:val="0"/>
          <w:color w:val="008000"/>
        </w:rPr>
        <w:t>e</w:t>
      </w:r>
      <w:r w:rsidRPr="00AF6E31">
        <w:rPr>
          <w:rStyle w:val="IntenseEmphasis"/>
          <w:rFonts w:ascii="Ubuntu Light" w:hAnsi="Ubuntu Light"/>
          <w:b w:val="0"/>
          <w:bCs w:val="0"/>
          <w:i w:val="0"/>
          <w:iCs w:val="0"/>
          <w:color w:val="008000"/>
        </w:rPr>
        <w:t>d</w:t>
      </w:r>
    </w:p>
    <w:p w14:paraId="4EBF458D" w14:textId="17739974" w:rsidR="00AF6E31" w:rsidRPr="00920A3E" w:rsidRDefault="00AF6E31" w:rsidP="00AF6E31">
      <w:pPr>
        <w:pStyle w:val="NoSpacing"/>
        <w:numPr>
          <w:ilvl w:val="0"/>
          <w:numId w:val="6"/>
        </w:numPr>
        <w:spacing w:line="276" w:lineRule="auto"/>
        <w:ind w:right="567"/>
        <w:jc w:val="both"/>
        <w:rPr>
          <w:rStyle w:val="IntenseEmphasis"/>
          <w:rFonts w:ascii="Ubuntu Light" w:hAnsi="Ubuntu Light"/>
          <w:b w:val="0"/>
          <w:bCs w:val="0"/>
          <w:i w:val="0"/>
          <w:iCs w:val="0"/>
          <w:color w:val="008000"/>
        </w:rPr>
      </w:pPr>
      <w:r w:rsidRPr="00AF6E31">
        <w:rPr>
          <w:rStyle w:val="IntenseEmphasis"/>
          <w:rFonts w:ascii="Ubuntu Light" w:hAnsi="Ubuntu Light"/>
          <w:b w:val="0"/>
          <w:bCs w:val="0"/>
          <w:i w:val="0"/>
          <w:iCs w:val="0"/>
          <w:color w:val="008000"/>
        </w:rPr>
        <w:t>B</w:t>
      </w:r>
      <w:r>
        <w:rPr>
          <w:rStyle w:val="IntenseEmphasis"/>
          <w:rFonts w:ascii="Ubuntu Light" w:hAnsi="Ubuntu Light"/>
          <w:b w:val="0"/>
          <w:bCs w:val="0"/>
          <w:i w:val="0"/>
          <w:iCs w:val="0"/>
          <w:color w:val="008000"/>
        </w:rPr>
        <w:t xml:space="preserve">asement </w:t>
      </w:r>
      <w:r w:rsidRPr="00AF6E31">
        <w:rPr>
          <w:rStyle w:val="IntenseEmphasis"/>
          <w:rFonts w:ascii="Ubuntu Light" w:hAnsi="Ubuntu Light"/>
          <w:b w:val="0"/>
          <w:bCs w:val="0"/>
          <w:i w:val="0"/>
          <w:iCs w:val="0"/>
          <w:color w:val="008000"/>
        </w:rPr>
        <w:t>Qua</w:t>
      </w:r>
      <w:r>
        <w:rPr>
          <w:rStyle w:val="IntenseEmphasis"/>
          <w:rFonts w:ascii="Ubuntu Light" w:hAnsi="Ubuntu Light"/>
          <w:b w:val="0"/>
          <w:bCs w:val="0"/>
          <w:i w:val="0"/>
          <w:iCs w:val="0"/>
          <w:color w:val="008000"/>
        </w:rPr>
        <w:t>lity</w:t>
      </w:r>
    </w:p>
    <w:p w14:paraId="585D6593" w14:textId="17C71085" w:rsidR="00AD7385" w:rsidRPr="00920A3E" w:rsidRDefault="00AD7385" w:rsidP="00920A3E">
      <w:pPr>
        <w:pStyle w:val="NoSpacing"/>
        <w:ind w:left="1134" w:right="567"/>
        <w:jc w:val="both"/>
        <w:rPr>
          <w:rStyle w:val="IntenseEmphasis"/>
          <w:rFonts w:ascii="Ubuntu Light" w:hAnsi="Ubuntu Light"/>
          <w:b w:val="0"/>
          <w:bCs w:val="0"/>
          <w:i w:val="0"/>
          <w:iCs w:val="0"/>
        </w:rPr>
      </w:pPr>
    </w:p>
    <w:p w14:paraId="2A3619A3" w14:textId="77777777" w:rsidR="00AF6E31" w:rsidRDefault="00AF6E31" w:rsidP="001B078D">
      <w:pPr>
        <w:pStyle w:val="NoSpacing"/>
        <w:spacing w:line="360" w:lineRule="auto"/>
        <w:ind w:left="1134" w:right="567"/>
        <w:jc w:val="both"/>
        <w:rPr>
          <w:rStyle w:val="IntenseEmphasis"/>
          <w:rFonts w:ascii="Ubuntu Light" w:hAnsi="Ubuntu Light"/>
          <w:i w:val="0"/>
          <w:iCs w:val="0"/>
          <w:color w:val="0070C0"/>
          <w:sz w:val="25"/>
          <w:szCs w:val="25"/>
        </w:rPr>
      </w:pPr>
    </w:p>
    <w:p w14:paraId="3A324C5B" w14:textId="2DD52194" w:rsidR="00AF6E31" w:rsidRDefault="00AF6E31" w:rsidP="001B078D">
      <w:pPr>
        <w:pStyle w:val="NoSpacing"/>
        <w:spacing w:line="360" w:lineRule="auto"/>
        <w:ind w:left="1134" w:right="567"/>
        <w:jc w:val="both"/>
        <w:rPr>
          <w:rStyle w:val="IntenseEmphasis"/>
          <w:rFonts w:ascii="Ubuntu Light" w:hAnsi="Ubuntu Light"/>
          <w:i w:val="0"/>
          <w:iCs w:val="0"/>
          <w:color w:val="0070C0"/>
          <w:sz w:val="25"/>
          <w:szCs w:val="25"/>
        </w:rPr>
      </w:pPr>
    </w:p>
    <w:p w14:paraId="696885E1" w14:textId="77777777" w:rsidR="00AF6E31" w:rsidRDefault="00AF6E31" w:rsidP="001B078D">
      <w:pPr>
        <w:pStyle w:val="NoSpacing"/>
        <w:spacing w:line="360" w:lineRule="auto"/>
        <w:ind w:left="1134" w:right="567"/>
        <w:jc w:val="both"/>
        <w:rPr>
          <w:rStyle w:val="IntenseEmphasis"/>
          <w:rFonts w:ascii="Ubuntu Light" w:hAnsi="Ubuntu Light"/>
          <w:i w:val="0"/>
          <w:iCs w:val="0"/>
          <w:color w:val="0070C0"/>
          <w:sz w:val="25"/>
          <w:szCs w:val="25"/>
        </w:rPr>
      </w:pPr>
    </w:p>
    <w:p w14:paraId="11C020CC" w14:textId="77777777" w:rsidR="00AF6E31" w:rsidRPr="003C2A57" w:rsidRDefault="00AF6E31" w:rsidP="001B078D">
      <w:pPr>
        <w:pStyle w:val="NoSpacing"/>
        <w:spacing w:line="360" w:lineRule="auto"/>
        <w:ind w:left="1134" w:right="567"/>
        <w:jc w:val="both"/>
        <w:rPr>
          <w:rStyle w:val="IntenseEmphasis"/>
          <w:rFonts w:ascii="Ubuntu Light" w:hAnsi="Ubuntu Light"/>
          <w:i w:val="0"/>
          <w:iCs w:val="0"/>
          <w:color w:val="0070C0"/>
          <w:sz w:val="17"/>
          <w:szCs w:val="17"/>
        </w:rPr>
      </w:pPr>
    </w:p>
    <w:p w14:paraId="3579844D" w14:textId="4FF0FA34" w:rsidR="003C2A57" w:rsidRDefault="003C2A57" w:rsidP="003C2A57">
      <w:pPr>
        <w:pStyle w:val="NoSpacing"/>
        <w:pBdr>
          <w:bottom w:val="single" w:sz="12" w:space="1" w:color="auto"/>
        </w:pBdr>
        <w:spacing w:line="360" w:lineRule="auto"/>
        <w:ind w:left="1134" w:right="567"/>
        <w:jc w:val="both"/>
        <w:rPr>
          <w:rStyle w:val="IntenseEmphasis"/>
          <w:rFonts w:ascii="Ubuntu Light" w:hAnsi="Ubuntu Light"/>
          <w:i w:val="0"/>
          <w:iCs w:val="0"/>
          <w:color w:val="0070C0"/>
          <w:sz w:val="25"/>
          <w:szCs w:val="25"/>
        </w:rPr>
      </w:pPr>
    </w:p>
    <w:p w14:paraId="6699EBD0" w14:textId="77777777" w:rsidR="003C2A57" w:rsidRPr="003C2A57" w:rsidRDefault="003C2A57" w:rsidP="003C2A57">
      <w:pPr>
        <w:pStyle w:val="NoSpacing"/>
        <w:spacing w:line="360" w:lineRule="auto"/>
        <w:ind w:left="1134" w:right="567"/>
        <w:jc w:val="both"/>
        <w:rPr>
          <w:rStyle w:val="IntenseEmphasis"/>
          <w:rFonts w:ascii="Ubuntu Light" w:hAnsi="Ubuntu Light"/>
          <w:i w:val="0"/>
          <w:iCs w:val="0"/>
          <w:color w:val="0070C0"/>
          <w:sz w:val="9"/>
          <w:szCs w:val="9"/>
        </w:rPr>
      </w:pPr>
    </w:p>
    <w:p w14:paraId="120E92B2" w14:textId="37AA2C5A" w:rsidR="00AD7385" w:rsidRPr="001B078D" w:rsidRDefault="00AD7385" w:rsidP="001B078D">
      <w:pPr>
        <w:pStyle w:val="NoSpacing"/>
        <w:spacing w:line="360" w:lineRule="auto"/>
        <w:ind w:left="1134" w:right="567"/>
        <w:jc w:val="both"/>
        <w:rPr>
          <w:rStyle w:val="IntenseEmphasis"/>
          <w:rFonts w:ascii="Ubuntu Light" w:hAnsi="Ubuntu Light"/>
          <w:i w:val="0"/>
          <w:iCs w:val="0"/>
          <w:color w:val="0070C0"/>
          <w:sz w:val="25"/>
          <w:szCs w:val="25"/>
        </w:rPr>
      </w:pPr>
      <w:r w:rsidRPr="001B078D">
        <w:rPr>
          <w:rStyle w:val="IntenseEmphasis"/>
          <w:rFonts w:ascii="Ubuntu Light" w:hAnsi="Ubuntu Light"/>
          <w:i w:val="0"/>
          <w:iCs w:val="0"/>
          <w:color w:val="0070C0"/>
          <w:sz w:val="25"/>
          <w:szCs w:val="25"/>
        </w:rPr>
        <w:t>Question 4</w:t>
      </w:r>
    </w:p>
    <w:p w14:paraId="541E656B" w14:textId="7EB3AC8F" w:rsidR="00AD7385" w:rsidRDefault="00AD7385" w:rsidP="00920A3E">
      <w:pPr>
        <w:pStyle w:val="NoSpacing"/>
        <w:ind w:left="1134" w:right="567"/>
        <w:jc w:val="both"/>
        <w:rPr>
          <w:rStyle w:val="IntenseEmphasis"/>
          <w:rFonts w:ascii="Ubuntu Light" w:hAnsi="Ubuntu Light"/>
          <w:b w:val="0"/>
          <w:bCs w:val="0"/>
          <w:i w:val="0"/>
          <w:iCs w:val="0"/>
          <w:color w:val="0070C0"/>
        </w:rPr>
      </w:pPr>
      <w:r w:rsidRPr="00920A3E">
        <w:rPr>
          <w:rStyle w:val="IntenseEmphasis"/>
          <w:rFonts w:ascii="Ubuntu Light" w:hAnsi="Ubuntu Light"/>
          <w:b w:val="0"/>
          <w:bCs w:val="0"/>
          <w:i w:val="0"/>
          <w:iCs w:val="0"/>
          <w:color w:val="0070C0"/>
        </w:rPr>
        <w:t>How can you make sure that a model is robust and generalizable? What are the implications of the same for the accuracy of the model and why?</w:t>
      </w:r>
    </w:p>
    <w:p w14:paraId="4DEFEC19" w14:textId="77777777" w:rsidR="001B078D" w:rsidRPr="00920A3E" w:rsidRDefault="001B078D" w:rsidP="00920A3E">
      <w:pPr>
        <w:pStyle w:val="NoSpacing"/>
        <w:ind w:left="1134" w:right="567"/>
        <w:jc w:val="both"/>
        <w:rPr>
          <w:rStyle w:val="IntenseEmphasis"/>
          <w:rFonts w:ascii="Ubuntu Light" w:hAnsi="Ubuntu Light"/>
          <w:b w:val="0"/>
          <w:bCs w:val="0"/>
          <w:i w:val="0"/>
          <w:iCs w:val="0"/>
          <w:color w:val="0070C0"/>
        </w:rPr>
      </w:pPr>
    </w:p>
    <w:p w14:paraId="5054D186" w14:textId="786A5955" w:rsidR="001B078D" w:rsidRDefault="001B078D" w:rsidP="00D80129">
      <w:pPr>
        <w:pStyle w:val="NoSpacing"/>
        <w:spacing w:line="276" w:lineRule="auto"/>
        <w:ind w:left="1134" w:right="567"/>
        <w:jc w:val="both"/>
        <w:rPr>
          <w:rStyle w:val="IntenseEmphasis"/>
          <w:rFonts w:ascii="Ubuntu Light" w:hAnsi="Ubuntu Light"/>
          <w:b w:val="0"/>
          <w:bCs w:val="0"/>
          <w:i w:val="0"/>
          <w:iCs w:val="0"/>
          <w:color w:val="008000"/>
        </w:rPr>
      </w:pPr>
      <w:r w:rsidRPr="00920A3E">
        <w:rPr>
          <w:rStyle w:val="IntenseEmphasis"/>
          <w:rFonts w:ascii="Ubuntu Light" w:hAnsi="Ubuntu Light"/>
          <w:b w:val="0"/>
          <w:bCs w:val="0"/>
          <w:i w:val="0"/>
          <w:iCs w:val="0"/>
          <w:color w:val="008000"/>
        </w:rPr>
        <w:t>Answer:</w:t>
      </w:r>
      <w:r w:rsidR="00AD7385" w:rsidRPr="00920A3E">
        <w:rPr>
          <w:rStyle w:val="IntenseEmphasis"/>
          <w:rFonts w:ascii="Ubuntu Light" w:hAnsi="Ubuntu Light"/>
          <w:b w:val="0"/>
          <w:bCs w:val="0"/>
          <w:i w:val="0"/>
          <w:iCs w:val="0"/>
          <w:color w:val="008000"/>
        </w:rPr>
        <w:t xml:space="preserve"> </w:t>
      </w:r>
    </w:p>
    <w:p w14:paraId="3A73E3B0" w14:textId="5A702A1F" w:rsidR="00AD7385" w:rsidRDefault="00D80129" w:rsidP="00D80129">
      <w:pPr>
        <w:pStyle w:val="NoSpacing"/>
        <w:spacing w:line="276"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The model will be robust when the Bias (Bias</w:t>
      </w:r>
      <w:r w:rsidRPr="00D80129">
        <w:rPr>
          <w:rStyle w:val="IntenseEmphasis"/>
          <w:rFonts w:ascii="Ubuntu Light" w:hAnsi="Ubuntu Light"/>
          <w:b w:val="0"/>
          <w:bCs w:val="0"/>
          <w:i w:val="0"/>
          <w:iCs w:val="0"/>
          <w:color w:val="008000"/>
          <w:vertAlign w:val="superscript"/>
        </w:rPr>
        <w:t>2</w:t>
      </w:r>
      <w:r>
        <w:rPr>
          <w:rStyle w:val="IntenseEmphasis"/>
          <w:rFonts w:ascii="Ubuntu Light" w:hAnsi="Ubuntu Light"/>
          <w:b w:val="0"/>
          <w:bCs w:val="0"/>
          <w:i w:val="0"/>
          <w:iCs w:val="0"/>
          <w:color w:val="008000"/>
        </w:rPr>
        <w:t>) and Variance is low. When the model is too simple, the Bias will be too high and variance will be too low. This is a case of under fitted model. As the model complexity increases, the bias keeps reducing steadily and the variance keep increasing steadily. When model becomes too complex, the bias (Bias</w:t>
      </w:r>
      <w:r w:rsidRPr="00D80129">
        <w:rPr>
          <w:rStyle w:val="IntenseEmphasis"/>
          <w:rFonts w:ascii="Ubuntu Light" w:hAnsi="Ubuntu Light"/>
          <w:b w:val="0"/>
          <w:bCs w:val="0"/>
          <w:i w:val="0"/>
          <w:iCs w:val="0"/>
          <w:color w:val="008000"/>
          <w:vertAlign w:val="superscript"/>
        </w:rPr>
        <w:t>2</w:t>
      </w:r>
      <w:r>
        <w:rPr>
          <w:rStyle w:val="IntenseEmphasis"/>
          <w:rFonts w:ascii="Ubuntu Light" w:hAnsi="Ubuntu Light"/>
          <w:b w:val="0"/>
          <w:bCs w:val="0"/>
          <w:i w:val="0"/>
          <w:iCs w:val="0"/>
          <w:color w:val="008000"/>
        </w:rPr>
        <w:t>) will be lowest but the variance will be too high. This is an over-fitted model scenario.</w:t>
      </w:r>
    </w:p>
    <w:p w14:paraId="1C0CC2E7" w14:textId="309DD104" w:rsidR="00D80129" w:rsidRDefault="00D80129" w:rsidP="00D80129">
      <w:pPr>
        <w:pStyle w:val="NoSpacing"/>
        <w:spacing w:line="276" w:lineRule="auto"/>
        <w:ind w:left="1134" w:right="567"/>
        <w:jc w:val="both"/>
        <w:rPr>
          <w:rStyle w:val="IntenseEmphasis"/>
          <w:rFonts w:ascii="Ubuntu Light" w:hAnsi="Ubuntu Light"/>
          <w:b w:val="0"/>
          <w:bCs w:val="0"/>
          <w:i w:val="0"/>
          <w:iCs w:val="0"/>
          <w:color w:val="008000"/>
        </w:rPr>
      </w:pPr>
    </w:p>
    <w:p w14:paraId="316849AA" w14:textId="58939A67" w:rsidR="00D80129" w:rsidRDefault="00D80129" w:rsidP="00D80129">
      <w:pPr>
        <w:pStyle w:val="NoSpacing"/>
        <w:spacing w:line="276"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The regularization technique is one of the methods that helps the model to be in the robust and generalized condition, but helping the model to be not overfitted by applying penalty by using a hyper-parameter using lambda/alpha.</w:t>
      </w:r>
    </w:p>
    <w:p w14:paraId="31974825" w14:textId="77777777" w:rsidR="00C0494D" w:rsidRDefault="00C0494D" w:rsidP="00D80129">
      <w:pPr>
        <w:pStyle w:val="NoSpacing"/>
        <w:spacing w:line="276" w:lineRule="auto"/>
        <w:ind w:left="1134" w:right="567"/>
        <w:jc w:val="both"/>
        <w:rPr>
          <w:rStyle w:val="IntenseEmphasis"/>
          <w:rFonts w:ascii="Ubuntu Light" w:hAnsi="Ubuntu Light"/>
          <w:b w:val="0"/>
          <w:bCs w:val="0"/>
          <w:i w:val="0"/>
          <w:iCs w:val="0"/>
          <w:color w:val="008000"/>
        </w:rPr>
      </w:pPr>
    </w:p>
    <w:p w14:paraId="21996416" w14:textId="13B78E68" w:rsidR="00D80129" w:rsidRDefault="00D80129" w:rsidP="00D80129">
      <w:pPr>
        <w:pStyle w:val="NoSpacing"/>
        <w:spacing w:line="276"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lastRenderedPageBreak/>
        <w:t>Refer the graphical representation as below,</w:t>
      </w:r>
    </w:p>
    <w:p w14:paraId="03DEF2E4" w14:textId="77777777" w:rsidR="00C0494D" w:rsidRDefault="00C0494D" w:rsidP="00D80129">
      <w:pPr>
        <w:pStyle w:val="NoSpacing"/>
        <w:spacing w:line="276" w:lineRule="auto"/>
        <w:ind w:left="1134" w:right="567"/>
        <w:jc w:val="both"/>
        <w:rPr>
          <w:rStyle w:val="IntenseEmphasis"/>
          <w:rFonts w:ascii="Ubuntu Light" w:hAnsi="Ubuntu Light"/>
          <w:b w:val="0"/>
          <w:bCs w:val="0"/>
          <w:i w:val="0"/>
          <w:iCs w:val="0"/>
          <w:color w:val="008000"/>
        </w:rPr>
      </w:pPr>
    </w:p>
    <w:p w14:paraId="00E5AEE7" w14:textId="01E7CE59" w:rsidR="00D80129" w:rsidRDefault="007E7D35" w:rsidP="005338CE">
      <w:pPr>
        <w:pStyle w:val="NoSpacing"/>
        <w:spacing w:line="276" w:lineRule="auto"/>
        <w:ind w:left="1134" w:right="567"/>
        <w:jc w:val="center"/>
        <w:rPr>
          <w:rStyle w:val="IntenseEmphasis"/>
          <w:rFonts w:ascii="Ubuntu Light" w:hAnsi="Ubuntu Light"/>
          <w:b w:val="0"/>
          <w:bCs w:val="0"/>
          <w:i w:val="0"/>
          <w:iCs w:val="0"/>
          <w:color w:val="008000"/>
        </w:rPr>
      </w:pPr>
      <w:r>
        <w:rPr>
          <w:rFonts w:ascii="Ubuntu Light" w:hAnsi="Ubuntu Light"/>
          <w:noProof/>
          <w:color w:val="008000"/>
        </w:rPr>
        <mc:AlternateContent>
          <mc:Choice Requires="wpg">
            <w:drawing>
              <wp:anchor distT="0" distB="0" distL="114300" distR="114300" simplePos="0" relativeHeight="251669504" behindDoc="0" locked="0" layoutInCell="1" allowOverlap="1" wp14:anchorId="08F5D21A" wp14:editId="2A03D0EC">
                <wp:simplePos x="0" y="0"/>
                <wp:positionH relativeFrom="column">
                  <wp:posOffset>1478280</wp:posOffset>
                </wp:positionH>
                <wp:positionV relativeFrom="paragraph">
                  <wp:posOffset>-30480</wp:posOffset>
                </wp:positionV>
                <wp:extent cx="4686300" cy="2941320"/>
                <wp:effectExtent l="0" t="0" r="0" b="0"/>
                <wp:wrapNone/>
                <wp:docPr id="30" name="Group 30"/>
                <wp:cNvGraphicFramePr/>
                <a:graphic xmlns:a="http://schemas.openxmlformats.org/drawingml/2006/main">
                  <a:graphicData uri="http://schemas.microsoft.com/office/word/2010/wordprocessingGroup">
                    <wpg:wgp>
                      <wpg:cNvGrpSpPr/>
                      <wpg:grpSpPr>
                        <a:xfrm>
                          <a:off x="0" y="0"/>
                          <a:ext cx="4686300" cy="2941320"/>
                          <a:chOff x="0" y="0"/>
                          <a:chExt cx="4686300" cy="2941320"/>
                        </a:xfrm>
                      </wpg:grpSpPr>
                      <pic:pic xmlns:pic="http://schemas.openxmlformats.org/drawingml/2006/picture">
                        <pic:nvPicPr>
                          <pic:cNvPr id="21" name="Picture 21"/>
                          <pic:cNvPicPr>
                            <a:picLocks noChangeAspect="1"/>
                          </pic:cNvPicPr>
                        </pic:nvPicPr>
                        <pic:blipFill>
                          <a:blip r:embed="rId17">
                            <a:duotone>
                              <a:schemeClr val="accent5">
                                <a:shade val="45000"/>
                                <a:satMod val="135000"/>
                              </a:schemeClr>
                              <a:prstClr val="white"/>
                            </a:duotone>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86300" cy="2941320"/>
                          </a:xfrm>
                          <a:prstGeom prst="rect">
                            <a:avLst/>
                          </a:prstGeom>
                        </pic:spPr>
                      </pic:pic>
                      <wpg:grpSp>
                        <wpg:cNvPr id="29" name="Group 29"/>
                        <wpg:cNvGrpSpPr/>
                        <wpg:grpSpPr>
                          <a:xfrm>
                            <a:off x="251460" y="114300"/>
                            <a:ext cx="4434840" cy="2819400"/>
                            <a:chOff x="0" y="0"/>
                            <a:chExt cx="4434840" cy="2819400"/>
                          </a:xfrm>
                        </wpg:grpSpPr>
                        <wps:wsp>
                          <wps:cNvPr id="22" name="Rectangle 22"/>
                          <wps:cNvSpPr/>
                          <wps:spPr>
                            <a:xfrm>
                              <a:off x="0" y="2522220"/>
                              <a:ext cx="1005840" cy="297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D781F0" w14:textId="2805F574" w:rsidR="00D844E8" w:rsidRPr="007E7D35" w:rsidRDefault="00D844E8" w:rsidP="007E7D35">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m:oMathPara>
                                  <m:oMath>
                                    <m:r>
                                      <m:rPr>
                                        <m:sty m:val="p"/>
                                      </m:rPr>
                                      <w:rPr>
                                        <w:rStyle w:val="IntenseEmphasis"/>
                                        <w:rFonts w:ascii="Cambria Math" w:hAnsi="Cambria Math"/>
                                        <w:color w:val="31849B" w:themeColor="accent5" w:themeShade="BF"/>
                                        <w:sz w:val="20"/>
                                        <w:szCs w:val="20"/>
                                      </w:rPr>
                                      <m:t>High</m:t>
                                    </m:r>
                                    <m:r>
                                      <m:rPr>
                                        <m:sty m:val="p"/>
                                      </m:rPr>
                                      <w:rPr>
                                        <w:rStyle w:val="IntenseEmphasis"/>
                                        <w:rFonts w:ascii="Cambria Math" w:hAnsi="Cambria Math"/>
                                        <w:color w:val="31849B" w:themeColor="accent5" w:themeShade="BF"/>
                                        <w:sz w:val="20"/>
                                        <w:szCs w:val="20"/>
                                      </w:rPr>
                                      <m:t xml:space="preserve"> λ</m:t>
                                    </m:r>
                                  </m:oMath>
                                </m:oMathPara>
                              </w:p>
                              <w:p w14:paraId="3C1A5447" w14:textId="77777777" w:rsidR="00D844E8" w:rsidRPr="007E7D35" w:rsidRDefault="00D844E8" w:rsidP="007E7D35">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429000" y="2522220"/>
                              <a:ext cx="1005840" cy="297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B6D2EC" w14:textId="2EA4809E" w:rsidR="00D844E8" w:rsidRPr="007E7D35" w:rsidRDefault="00D844E8" w:rsidP="007E7D35">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m:oMathPara>
                                  <m:oMath>
                                    <m:r>
                                      <m:rPr>
                                        <m:sty m:val="p"/>
                                      </m:rPr>
                                      <w:rPr>
                                        <w:rStyle w:val="IntenseEmphasis"/>
                                        <w:rFonts w:ascii="Cambria Math" w:hAnsi="Cambria Math"/>
                                        <w:color w:val="31849B" w:themeColor="accent5" w:themeShade="BF"/>
                                        <w:sz w:val="20"/>
                                        <w:szCs w:val="20"/>
                                      </w:rPr>
                                      <m:t>Low λ</m:t>
                                    </m:r>
                                  </m:oMath>
                                </m:oMathPara>
                              </w:p>
                              <w:p w14:paraId="45C6543E" w14:textId="77777777" w:rsidR="00D844E8" w:rsidRPr="007E7D35" w:rsidRDefault="00D844E8" w:rsidP="007E7D35">
                                <w:pPr>
                                  <w:jc w:val="center"/>
                                  <w:rPr>
                                    <w:b/>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464820" y="0"/>
                              <a:ext cx="0" cy="2522220"/>
                            </a:xfrm>
                            <a:prstGeom prst="line">
                              <a:avLst/>
                            </a:prstGeom>
                            <a:ln w="19050">
                              <a:solidFill>
                                <a:schemeClr val="accent5">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3909060" y="0"/>
                              <a:ext cx="0" cy="2522220"/>
                            </a:xfrm>
                            <a:prstGeom prst="line">
                              <a:avLst/>
                            </a:prstGeom>
                            <a:ln w="19050">
                              <a:solidFill>
                                <a:schemeClr val="accent5">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rot="16200000">
                              <a:off x="1664970" y="499110"/>
                              <a:ext cx="1005840" cy="297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161DFD" w14:textId="77777777" w:rsidR="00D844E8" w:rsidRPr="007E7D35" w:rsidRDefault="00D844E8" w:rsidP="007E7D35">
                                <w:pPr>
                                  <w:pStyle w:val="NoSpacing"/>
                                  <w:spacing w:line="360" w:lineRule="auto"/>
                                  <w:ind w:left="1134" w:right="567"/>
                                  <w:jc w:val="both"/>
                                  <w:rPr>
                                    <w:rStyle w:val="IntenseEmphasis"/>
                                    <w:rFonts w:ascii="Calibri" w:hAnsi="Calibri"/>
                                    <w:bCs w:val="0"/>
                                    <w:i w:val="0"/>
                                    <w:color w:val="31849B" w:themeColor="accent5" w:themeShade="BF"/>
                                    <w:sz w:val="20"/>
                                    <w:szCs w:val="20"/>
                                  </w:rPr>
                                </w:pPr>
                                <m:oMathPara>
                                  <m:oMath>
                                    <m:r>
                                      <m:rPr>
                                        <m:sty m:val="p"/>
                                      </m:rPr>
                                      <w:rPr>
                                        <w:rStyle w:val="IntenseEmphasis"/>
                                        <w:rFonts w:ascii="Cambria Math" w:hAnsi="Cambria Math"/>
                                        <w:color w:val="31849B" w:themeColor="accent5" w:themeShade="BF"/>
                                        <w:sz w:val="20"/>
                                        <w:szCs w:val="20"/>
                                      </w:rPr>
                                      <m:t>Optimal λ</m:t>
                                    </m:r>
                                  </m:oMath>
                                </m:oMathPara>
                              </w:p>
                              <w:p w14:paraId="3A49AE15" w14:textId="77777777" w:rsidR="00D844E8" w:rsidRPr="007E7D35" w:rsidRDefault="00D844E8" w:rsidP="007E7D35">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F5D21A" id="Group 30" o:spid="_x0000_s1029" style="position:absolute;left:0;text-align:left;margin-left:116.4pt;margin-top:-2.4pt;width:369pt;height:231.6pt;z-index:251669504;mso-position-horizontal-relative:text;mso-position-vertical-relative:text" coordsize="46863,29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R4X4UwUAABgYAAAOAAAAZHJzL2Uyb0RvYy54bWzsWG1v2zYQ/j5g/0HQ&#10;98aSLL/IiFMEzlIUyNqg6dbPNEVZQiVSI+nI7q/fHSnRiu00L8MCbHCBOiJ5PB4f3nN35Pn7TVV6&#10;90yqQvC5H54Fvsc4FWnBV3P/j6/X76a+pzThKSkFZ3N/y5T//uLXX86besYikYsyZdIDJVzNmnru&#10;51rXs8FA0ZxVRJ2JmnEYzISsiIamXA1SSRrQXpWDKAjGg0bItJaCMqWg98oO+hdGf5Yxqj9nmWLa&#10;K+c+2KbNrzS/S/wdXJyT2UqSOi9oawZ5hRUVKTgs6lRdEU28tSwOVFUFlUKJTJ9RUQ1ElhWUmT3A&#10;bsJgbzcfpFjXZi+rWbOqHUwA7R5Or1ZLP93fSq9I5/4Q4OGkgjMyy3rQBnCaejUDmQ+yvqtvZdux&#10;si3c7yaTFf6FnXgbA+vWwco22qPQGY+n42EA6imMRUkcDqMWeJrD6RzMo/lvT8wcdAsP0D5nTl3Q&#10;GfxvcYKvA5ye9ieYpdeS+a2S6lk6KiK/r+t3cKQ10cWyKAu9Ne4Jh4dG8fvbgt5K29hBHoUd5DCM&#10;q3rQAxjjFJSycwju6UbQ78rjYpETvmKXqgbPBr6h9OChuGk+WHBZFvV1UZZ4Tvjdbg1YsOdFR9Cx&#10;Hnol6LpiXFvKSVbCLgVXeVEr35MzVi0ZeJD8mIaGBOlaaGA7rmeIzBal9O4JUJBQCmpGRkrlJGW2&#10;Ox4F4B+wF5hA9O8itd3hsOuHA3eaUKqWSjulTV5oZpAgM7c0zMC9GpWSfgG4rHotmaY5dmcASduP&#10;6rsBg98OMgRXget7ywbsAnaQtRbG/n/i+s6B7VY+MFF5uCcAESw16sn9jUKbQRRHUKQ9azSn/QTr&#10;LEcNBxxdW0pHSedfltLQBoUvpHQ0CuMxkBe4G4Yx8tgA6cgdD+Np3JF7GiZxJ/EkuR+Z6bB5SO6m&#10;hgyhOueF1oH7vigI3uWkZgA0qu0xMuoQQ88AqpXAyciiZuRcFFTGK9CPjvpBNIrg3x5WYRCMdlgl&#10;k3BqBNyGdyf9LGcgMy6Q1+Y8So62uA7QiT0AYWeo+dLb0tCy5F9YBmEfonNkvM2xq89Ty+YeT5GO&#10;ncluhnFRo3DHqlZ3qwCT+X4MsKGrY2GGU5nJ186w4GeGWWK4GWZlwbWbXBVcyGMKSu1WtvIdSBYa&#10;RElvlhuTEt3BL0W6BU5JAQQFV1c1vS6AkzdE6VsioWCATiiC9Gf4yUrRzH3RfvleLuSPY/0oDy4M&#10;o77XQAEy99Vfa4KZp/zIwbmTMEZaadOIRxNwJk/2R5b9Eb6uFgICLGQUsM58orwuu89Miuob1EqX&#10;uCoMEU5h7blPtewaC20LI6i2KLu8NGI2pd3wuxoSoT1OjEZfN9+IrFsv1RALPomOUGS2F7msrPXO&#10;SwieWWHCGiJtcW1PAMht6fjvs3x4hOXDF7F8GEcJcgHD4onrGEf+41x3x3/i+v+L63HH9TstSbHK&#10;tbcQnEN2F9KL4h7pF7y94HQZ06Z2L4My8s/Ov9t7TjyOpxiQDy870GmuObv8/3h6LwuOJchBxLS1&#10;HmZwD1JJmASjNheKski7St7l337GtpV1ua5cDT05XkKDUaqvDYP6FVG5Vaa26kpoxOb5dcQz+H+8&#10;SHhGnrel+tsVCXrzZJFgwwQihInsDXPX6Gf+PHqlPw+TIAnaKn+vaD059OPF68mhX/Kc1VWISJje&#10;lWvSOXTvyjXp+fEjVy5bjYdjeAXEQgzDaBucw/E4TiY2OsdJEoZ7Hn26hu2eYlycM48hbxdhX3IN&#10;c0n6VJq9VWm2e3oxCc48P5tioH0qx/ftfttI7R70L/4GAAD//wMAUEsDBAoAAAAAAAAAIQAJLSXm&#10;HVUAAB1VAAAUAAAAZHJzL21lZGlhL2ltYWdlMS5wbmeJUE5HDQoaCgAAAA1JSERSAAAB7AAAATUI&#10;BgAAACUb04cAAAABc1JHQgCuzhzpAAAABGdBTUEAALGPC/xhBQAAAAlwSFlzAAAOwwAADsMBx2+o&#10;ZAAAVLJJREFUeF7tnQW4FFUfxgcD+7NQ/IxPwEIEBUVFQaQvndKCNCihhJLSnQpKNwLSYiEoCtLd&#10;YaEIIiIgoAhKnO+8Z85ZZpe9wN26O7Pv73n+z86JnZ2dOTPv/E9aghBCCCFxDwWbEEIIcQEUbEII&#10;IcQFULAJIYQQF0DBJoQQQlwABZsQQghxARRsQgghxAVQsAkhhBAXQMEmhBBCXAAFmxBCCHEBFGxC&#10;CCHEBVCwCSGEEBfgGcE+dOiQ3iKEEEK8hycEu3PnziJ37tw6RAghhHgPTwi2ZVnKCElE3n77bTF8&#10;+HAdIoR4FQo2IalAoUKFxCOPPKJD4YGyf8UVV+gQId5j586deiuxcb3K9e7d2yfYJUuW1LGExDeH&#10;Dx/2ldsJEybo2ND49ttvlRHiRXCPdOzYUYcSG9cLtnnoGSPETfz9998su4Qkw7p169S98fLLL+uY&#10;xMZzgr1t2zadQoh7+Pnnn1X5feCBB3QMIcQ814sVK6ZjEhtXC3apUqV8F9TYjTfeqFMJiV8+/PDD&#10;88qu0xYvXqxzXpwWLVqIV155RYcI8Qa33HKL73648847dWxi42rBdj7gnBYOP/74oxgxYoQOERId&#10;5s6dK2rXri22bNmiY/xJSTm+/PLLwy73hMQT8+bN83ums3zbuPYsbNq06bwLamzgwIE6V2hgH40b&#10;N9YhQiLHmTNnxH333SeuvvpqMXjwYB17PiiDqCa/FE6dOiVOnjypQ4S4H+fz3BhxsWDjgRfsohoL&#10;B7MPtieSaJApUya/sgqrUaOGqtbGNiGJTOC9YYy4WLCDXVCnhcMdd9wRsX0REoyNGzeKzZs3q200&#10;wVx77bWqrL3wwgsqjpBEpHnz5n7PXqcRlwp2xYoVg15Qp6VPn17nTjldu3Y9b3+ERAKU3V27dulQ&#10;ZIDIP/300zpEiDvBC2zgc9dpxKWC3bRpU/XgwxziH3/8se+CTpkyRfTs2VO8+OKLoly5cjp3yvnh&#10;hx/8CoqxTz/9VOcgJDSeffZZVW5RBW7KVYUKFcIajvjf//5X7YcQt7Nnzx4xevRo373htDlz5uhc&#10;iYsn7nJzQSOJs6A47cknn9Q5CAkfdJC87rrr/MoYcTfOaxnMLoXkRg8EY8CAAWq/yXWUDfx9py1d&#10;ulTnii+cx4gmI3yyuUieF/3pasyFjSRmn8Hsmmuu0bkICY13331XbxGvEeyZ4bSLkSdPHpVv7Nix&#10;OubCdOnSReVHTU0wnL8daKihjEfM8T344IM6hgAKdjKYfQbaqlWrdA5CQmf69OmqPAXSqVMnvUW8&#10;gHluBGPixImiT58+al55J/ny5VPfwToJTn777Tcl4oHD/YYNG6byN2jQQMf4c6FjMPz000++BTZ+&#10;//139XnixAk1LwXYvXu3+PXXX9U2+OWXX9SLwuTJk3XMOZxe+9ChQ/XWpdOrVy/fMfN+8IeCnQzZ&#10;s2f37ddphESKAwcOqDKFl0Azq1PatGl16qXzzDPPsGzGKcGeGyNHjvTFG7vhhhtUGrxkZzyuLXDG&#10;GTPV5hB+hC9WJX4hTJ6kpCT1OW3aNF9ckSJF1Ge3bt388jptxowZKg0EpqUU5ygdvKSQc3jiLg+1&#10;YFyIJk2aqH3ec889vv3DOAk9iSTOshUqWKXOPPBJfBHs2pq4RYsW+YVXrlypwnXr1lXhcePGqTAw&#10;eQA6ZmEbM9wBdMZCGM+sYJjvBjODM840+TnjYADH5AzPmjXLLwxMGIYOkSnF+X3ijyfOSDQuLrye&#10;5N4aCQmXl156SZWlDBkyqJnKsD1p0iSdSrxC4DNj0KBBKpwzZ04dY4/JR9z111+vwhhFgPCGDRtU&#10;2MnRo0dFgQIF/Pb7ySefqO2LCTY81zRp0vjCMIMJ//HHHzrmXJyzyt7EOWfWw8si4sxIB5MnVMz3&#10;w9mHV/HEGYnFxc2VKxcLEokYwYZxoVwVLlxYh4gXCHxeoKczwoFtu8587du3V9vO/jImHfb888/7&#10;toGZd/tign0hguW51DgsPoM4UyMQLM+lgvvCfD9r1qw6lhhCO6txRjgFJCWY34GlZDUlQoKBTkIo&#10;S/fee6+OsVegI97BPC8MY8aMUeFbb71VxwjxwQcfqLjbbrtNhV9//XUV3r59uwq3adNGhTHHhAFh&#10;GDAednLNdc68yREsz4XiTAc1YOL27dvnFw4Fc0/A0JmO+BPaWY0zwikgKWHChAm+34rF7xHv8s47&#10;76gyhBc/U5ZCLVPZsmVjeYxTcF0Cr42Jy58/v29IFuzgwYMq3YhWxowZVXjIkCEqXLNmTRU2+WHA&#10;dDqrXr26CgfizB9ophe2CTsJFrdw4UJfPKr3H3300fPyBYZTgvluqN/3Op44K7G8wM4CVb58eR1L&#10;SMrAw9j06jVlFzP0oZNjSunQoYN47LHHdIjEC0eOHPE9K5yY0QFOcw5fQju1iTdt3c68zZo1820D&#10;U4We3KROJm8wy5Ili18eJ8HiQL169XxpwfIEi7tUktsnsfHEWYn1BWahIuFivCbgLEcsU8QtoLNk&#10;pDHPVd4HwfHEWYn1BWYHNBIJAstQ7dq1WZ5IwjJz5kzf/ZDcrG2JDgU7RMxvwhYsWKBjCUkZgSsU&#10;BRvKczH+/PNPNfMUIW4GK86Z+2D58uU6ljihYIfI1KlTfb8b698m7qVy5cq+GaMiRe7cuVkGieuJ&#10;5fP04D//6C13QcEOA2cBw2xThFyMatWq+ZUbWKNGjc6bHzolYMKVqlWr6hAh7sR5T0STpjNniUoj&#10;RuiQu6Bgh0msChnxJhjPCq+b5YgkMlhkxJT/u+66S8dGntZfLRLWbbeLcVtDX38+NaFgh4lZCi81&#10;j4G4E9Nmd8UVV6jpKQlJVMzaDTCsER8NXvn8C2HlfV5YOZ8U28+c0bHugoIdAczvwzC5CiEXA+sQ&#10;o7xgAQgz+xUsFLA0ImbLIsStmPIf6j1wMcpNnyGssuWEVau2sAoU1LHug4IdAdBLPNoFjniLJ554&#10;wm+qSZAjRw7f7FYpoXjx4ix3xNVE8/n57KjRwqpUWVgtWgrrtebCKlxEp7gPCnaEcBa4UGarIolH&#10;sDIbSjlevXp1xHueExJLnM/PSHL/gAHCqlJVWK3bCKtXb2G1el1YpUrrVPdBwY4gzkLHhdfJhXjt&#10;tdd8ZWXUqFHi7NmzIikpSc0LTkgi4ZxPvV27djo2fK6EOL9Q0RbrAQNtg5fdKPgiKW6Agh1B2rZt&#10;6zuWeDgeEt/s3r1btGwpHyCOMgPD/NHR6nhDSLzhLPsnTpzQseFhvVhDWDkeF1a9+sLq0VNYb70t&#10;rP7S227SVNzarbvO5T4o2BHGWfjq16+vYwm5NNavXy+yZ8+uyg8WgbgUVqxYoZZgJMSNOJ+ZkWTK&#10;L/tsj7pjJ2H1629/1q4jco0cqXO4Dwp2hDl58mTUCiDxDnv37vUrJ507dxanT5/WqSkDk6awrBE3&#10;8tdff/ndB5HGat9BWC1b2W3X9RsIq2gxUXn6DJ3qPijYDo7t/kn8sy/8OZkfeeSRqBZC4n7uu+8+&#10;VTYwD3hgtXhK+fXXX8Unn3yiQ4S4B+dSod27R7aqevHfJ4RV4QVVLX5d795iiYxDD/GGM2faGVwI&#10;BdvJ6VOR2Y/EHBNs2rRpOpYQmx49eoi8efPqECGJifM5GWmsV1+ze4iXLSe+OP63jhXiuP50IxTs&#10;ALCfDBHYl5kYI5LHRrwFykWHDh10iJDEI1rPyG+lWUlFbcGuWs2O9AAU7ACyyv08oU2cCW+Bdmdh&#10;RBUoIQZMmuIsH8YCJ1O5FD788EO1RjshbmLXrl2+cn/rrbfq2MhwW9duwqpYSVily4g+69frWPdD&#10;wQ6gmtxPWWkVpD2FfR7Yr1NCwxwb7MiRIzqWJDqlS5cWjRs31iEh9u/fL8qWLSvy58+vYy6dhg0b&#10;Rqz8ExIrypcv73s2Dh06VMeGD2YJtwoWsr1rF0+SEgwKdgBd7rpdVJH7aiGtprQnsd8toS/M4Jwg&#10;I1LHSLxBJMvDvn379BYh7iBaz8V8Y8fZnc3KlhNNFn6pY72BJxQkkhd9QtFCopLc15vSOkqrIy2H&#10;tAMfhb64grNg1qhRQ8eSRKZChQq+MtGgQQMKLkk4nM/FSGIVSVLt1m6eMzw5KNgBLO/QRpSR++ok&#10;bdBltmijmvwuaZ+83kLnShnHjx+PWuEk7mbVqlWiYMGCLB8kocAoCVPeMY9ApGj19RJ7VS7pYT87&#10;apSO9Q4U7AC+Hz9GFJH7aicNgt1LftaT9oA0eNqhgk5B5jgjdazE3VSrJr0AWRbuvvtuHRMakyZN&#10;YpkirsL5LPznn390bPgosUbbdaHCIjKTnMYXFOwATq1bo9qtX5aGanEIN6rFI4GzkHbs2FHHkkTk&#10;22+/VeVg4sSJqiyYchEKb7zxRsjfJSQ1MOU9kuV29DfynipZSi2leW17bw6X9MRdHtELf/CA+I/c&#10;Vx5pDaXBuy6Jff/ys84QOuYhHemCStzHddddJ0YGzGl82WWXidtvv12HCPEmn332me8Z+MADD+jY&#10;8LEaNBRW5SrCKlZcLI/QIiLxBgX7PM6K3GZfu3eJQnK7uLRIedl33HGH73gjd8zEbdSpUyfo9WeZ&#10;IF7nv//9r+/5t2zZMh0bHtulqYlSINgv1bIjPYgnng7m4kcDtGfDsmH/YY7JNpjjhUVy/CFxF7j+&#10;V155pQ4J0aRJk6iVY0LiBefzL1Lc06u3PVFKqdJiwMbQh+HGOxTsi7Cuby/xtNx3Pmmtrr9Kx4bH&#10;ggULolJoifsw7c/GJk+erFMunXfffZfliLiCQ4cO+ZX3SIFOZlaVasIqXkLHeBMK9iXwuNx3YWmZ&#10;I1nA9DFH+9iJ90FbOMsQcQNFixb1PfMGDhyoY8PjxQ8/FFb5CsqqzAl9vgw3QMG+BBY0fVk8K/f/&#10;nLQhTz+hY8PHHDcMXjfxPv/+++955XWjh6vwCHHifOZFCnjVaqKUAgV1jHehYF8iD8v9w8vGZ6QY&#10;MWJEVAowiV+CXevhw4eruN69e+sYQrzHnj17fOU/8B4IlUGbNql2a7Rf393L+/ePJ1QikgUgOeBZ&#10;w8OGpz2/SSMdGz7OAowe5MTb4Dpj5rtgIG3z5s06RIi3wBAu86wbM2aMjg0Pq3Ydu2d40WJii47z&#10;MhTsFIA2bHjZOSP8W+b4YTt27NCxxItcqJyOHTs2pHKMtsBQvkdILDHPuEiV1Q2nTyuhVoIthTsR&#10;8MRdHslCcCFeu9LuLY6Z0HaMHKZjw6dTp04RL8wkPsGEKZkzZ9ah8wnl+n/++ecsNySu+eqrr3zP&#10;N+dQxnD4b4+evqFcQ7Zu1bHehoKdEr7dKR6Vv1NQWokI/575DzBWjXsbXOPq1avr0DnQhh2TckxI&#10;jEmTJo3v+bZkyRIdGx7oZKbmDS9ZSsd4Hwp2CsE0pRDsx/B72yP7Vmf+B2z16tU6lngRc52vvvpq&#10;Jd7p0qVT4bZt2+ochHgHU95hkaDS7Nn2UK5y5UXtTz/Vsd6Hgp1Cvhs3WrVho2ocVeSRpFu3bhEv&#10;2CR+WbhwoaoiN9cbVduh8vPP4c91T0g0MKMgYA8//LCODQ81lAsTpRQsrGMSAwp2CECwIz2RisH8&#10;F9g111yjYwlJHvS4jWX5JyQlOJ9p+/bt07Gh02/9BmGVLqParzP27adjEwMKdgjMb9zQN5HKyPzP&#10;6djI4SzgWNmGkAuxc+dOtaACIfGI83kWCayatey266SiItHG1FCwQ8RMpJIlCr87aNCgiBdyQgiJ&#10;NXnz5vU9x+rWratjQ2f1P/+cG8pVr76OTRwo2CHSN8sDIq/8zVzSVnbtqGMjh/lPqfHfSPSoVKmS&#10;GsZHSCIQ6WdYuq7dfEO5hm3HopqJBQU7VP49KR6Rv4n1slE1Hg2chX3q1Kk6lriZatWq+V1XWPHi&#10;xcUXX3yhc6ScU6dORWzmKEIixdtvv+0r4+hcGQmsAoUSbiiXEwp2GNSUv1lAGlbzOrow8ot3TJgw&#10;wfffUuP/keizadMmJdjhXOcZM2awfJC4w1mmf//9dx0bOmWnTfcN5ao/f76OTSwo2GEAkYZYQ7Rr&#10;ROn3nYU+Nf4jiR4tWrRQ1zR37tw6JjTwMCxVKjE9DhKfRGPda9V2jVW5ChbSMYkHBTtMUB2OanFU&#10;j4t/TujYyOIs+O+++66OJW5m6NCh6npighxTds0nIW7nhhtu8D2z0Ik2XHqtXWcP5XqhonhwYPj7&#10;cysU7DBZ3a2z6nj2vDR0RIsGH3/8se8/ptb/JJElY8aMokmTJmrbXFO0b995551qmxA3E+nnlfVi&#10;Dd9Qrh90XCJCwY4A8K4xxOuhKB5D2rRpI34TkNRj8ODBvuvovJ6hXNvDhw+LqlWr6hAhqUvjxo19&#10;z6lwm3vA0uPHhVWsuD2U6+VXdGxi4oknvykcqcXogs/71sr+tFE9HRt5zP+E1axZU8cSt+K8nqBW&#10;rVq+7ZSwYMGCkL5HSDQILNfhcv2bbwqrUmXVM3zc99/r2MTEE3d5JAtHqMC7hpeNTmjRYs+ePX43&#10;w+nTp3UKcSvoJe68puvXr9cpKaNv3756i5DUo0uXLn7lOVzwhEMnM1UdXrqMHZnAULAjRPOrLvOt&#10;lf3N6BE6NvLky5cvojcEiS3NmzcPa8w1IfGM89kUCYei0ISJwqrwgrDKlhOvfrVIxyYuFOxIsXO7&#10;b61sLMEZTZw3RaZMmXQscQMFChTwu37p06cXI0ZE7wWPkFjRs2dPv7IdCawiSfZQrsJFdExiQ8GO&#10;ICXkMUCwIdzi+291bHRw3hhLly7VscRN4NpdddVVysy1vPnmm3XqpXPgwAE1jIaQ1MSUYdiRI0d0&#10;bOi0WbZMWGXKqqFcTwwdpmMTGwp2BNk+/F1VJY6q8VbXpdWx0SHSbUUktpQvX16ULVtWh2xwHT/4&#10;4AMdunQ2bNjAMkBSFec0pJEqi6oqHG3XhQqLozou0aFgR5gc8jiiPcTL4LxB4uX/k0sDbdnBrlmo&#10;1xGd1whJLZzPoUiseT3+++9Vr3D0Dr+yTVsdSzzxlDcFJR74qO5LvrWyxxTOr2Ojh/NGqV27to4l&#10;bgDXDNXhhgYNGsRNOSbkUhk7dqzfcygSWA0a2uOuixUXX//1l44lFOwoYIZ4RWOt7EC++eYbv5vl&#10;2LFjOoW4ATOBijGuykbchrP84nkULlukYUYzJdg1X7IjiYKCHQWca2Uv79hOx0aPggUL+t00xB1U&#10;qFBBXa9we/r/9ttvvO4kVejVq1fEnz23Oda8HsSmHj8o2NHg7GnlXWNRkGdidFzOmyZNmjQ6lsQr&#10;O3bsUNdq0qRJonfv3r5rFwrfffddyN8lJBxMuYVhYqdI4JsoJUHXvL4QFOwoUU8eT35pT6AgT5ui&#10;Y6OL8+bBmy+JX7Cg/8iRI3XI5rLLLhO33XabDhES35QsWdLvmRMJ8qI9XE+U8gonGDoPCnaUOLth&#10;ncgujwnjssvE6NimTJkS8RuIRIe6desGvUa8bsQtRONZgwlS1EQphQrrGOLEE0+HSBeaSFFUHpNv&#10;IpWd23VsdMmQIUNUbiQSeXB9rr32Wh0SomnTprxmxBVcf/31vmfM448/rmPDo/78+cIqV1552PnG&#10;jtOxxAkFO4rsGDlM5JTHharxpmlid3zmfMTreSHnCJxwYsaMGTrl0tm/fz+vM4kZZ86c8SuzkcIq&#10;XsJuuy5QUMeQQDxxl0e64EQSCDY6nz0c4+Nz3lCYFY3EB+gZ3rZtZCeCoGCTWOJ8trzxxhs6Njy6&#10;rl6jVuOyXqgkMvTtp2NJIBTsKLO4dUvVUxzDvHpnvk/HRh9Mcem8sUh84Lwmxp577jkxd+5cnYOQ&#10;+KVbt25+ZTdS+KYhLZIkItPX3JtQsGPAI/LYYjVdqZPMmTNH5eYi4WHa/1auXCkOHz4sqlWrxutE&#10;XIGznGJoYiQY8+13vmlIrZatdCwJBgU7BkwuW1LklseXR9q4ooV0bGxw3mDxfI4SEV4T4iaczxEM&#10;S4wUVs1a9qxmRYtxGtKLQMGOEWa6UnjbscZ5oxUqFNsXBnJhdu/era7L5ZdfrmNSDpYyjPfyT9zN&#10;qlWr/J4jkeKDX/fbnc0g2A0a6liSHBTsGNE/W2bVjo327IWvNdGxscHMhGXs888/1ykkXpg+fbq6&#10;NtWrV9cxKSPeyz9xN87nx6BBg3Rs+PgW+ZCiPefXX3UsSQ4KdgzJLI8RXjaW4Iw1r7zyit9NR1KH&#10;1atXizZt2og8efL4XQ9jjz32mM5JSHyQI0cOvzIaKZYePy6sosVtwX6xho4lF4KCHUNa33SdeF4e&#10;59PSVnZ5U8fGDudN54bz5UWc5x/VjITEM2bOe2ORxHqtud3RrGQpMSoCq3wlAhTsWHLiuG9REIh2&#10;auC8+VxxzjzGqFGjRNq0af2uwa233qomUDl58qTOlXIitfACIU6c5bR58+Y6Nny2SVNLaGIoV8VK&#10;diS5KBTsGPOKPM580p6UtnFg6kwQ4LwJUTVLUo8NGzaI0qVL+12TUAj1e4Qkh7NMRrp8pXn9Ddu7&#10;LlVa9Fu/QceSi0HBjjV7fxZZ5bHCy34ulY55y5Ytfjfi0KFDdQpxK64p/8QVTJ482e8ZEUm2SvN5&#10;1xVesCPJJUHBTgVqyGPF/OKYtnTb0CE6NrZgekznDXn8+HGdQghJdJzPhrFjx+rYyGA5vOs+69fr&#10;WHIpULBTg+1b1Qpe8LLRCS21SJ8+vd+NSQghzmdCpJ8LW6TRuw4dCnYqUV0er/Gytw9/V8fGHueN&#10;6bZzSM4xePBgvUVI6ERrCJcBU48a77ov265TDAU7tdi2JS68bOC8QV13Hl3KN99843fOa9asKdau&#10;XatTUw6vGwmXmTNn+pXJP/74Q6dEho1YlpPedVhQsFORqvKYfV72sHd0bOrgvFFvvPFGHUuiRaZM&#10;mdS5xkOxWbNmfuc/FNKlS6e3CAkNZxns2LGjjo0cVrNXfeOu2TM8NCjYqcnWzSKbPG542c+m8vEf&#10;OHDA74YtW7asTiHRoEePHiJv3rw6REjq4rz3r7jiCh0bOeYdOiSsYnpWM2kkNCjYqUxdedwYl/2U&#10;tBWdO+jY1MHMZ22se/fuOoVEA5zjDh1S95oT4rznYdHAekmvyFW8pBj//fc6lqQUCnZq89cx3+xn&#10;j8fBf6hTp47fzYt2LRJ5evbs6XeejSE+FDgBDgmFYsWK+ZW/aDBk61Z7vWsIdt16OpaEAgU7DmiX&#10;7j++lbxmVq+sY1OP7Nmz+93EmzZt0ikkUmB2s8aNG+uQEPv371fNEPnz59cxKcPN5Z+kDgMHDvS7&#10;z+fNm6dTIgs6mKmOZkWLiSWc7yEsKNhxAlbygpedGutlB+Pmm2/2u5mPHj2qU0ikiGSZRS9zQi6V&#10;wFEKTZpEZ8nf9itWCKt0GWFVrCysFi11LAkVCnacMPjJHCKP/A+5pb377FM6NnVx3tCws2fP6hQS&#10;LpUryweYPq9ohuDiHSSWOO9rjFiIFmiztqpUE1bhIuInHUdCh4IdR8C7hpcNbztecN7YsDNnzugU&#10;EgmWLFkinn32Wb9zTEg0cZa1aJa3KnM+EFa58sJ6oaK4u1dvHUvCgYIdR8ysVkm1Y2NRkE533a5j&#10;Ux/nzQ2jaIdPtWrS65Dnsnz58mLfvn06NnSwL0IuhvM+jnaZgVdtVZXlvFBhwSdGZKBgxxmPyf8B&#10;L/th/J+zp3Vs6uO8yWGnTp3SKSRUpk2bJnLnzu13XgsUKKBTUwa+S8iFcJazaJeXp0eMsDubla8g&#10;nh01SseScKFgxxkYi40x2RibjbWz4wnnzQ47ePCgTiGRAOf0vffe06GUMWvWLL1FyPkE3rvR5Hdp&#10;8KqVd10kyY4kEYGCHYegWrygNHjbJ5Yu1rHxgfOmh+3atUunkEjgpXJM4oPAezbaWK++KqyKlVTv&#10;8Fe/WqRjSSSgYMch20cMVZOoQLThaccbzpsftnr1ap1CLpUsWbL4zl+tWrVUbQXGYSNMSKQwZczY&#10;33//rVOiw5hvvxNW8RL2JClStElkoWDHKRXk/8HCIE9LW9i8qY6NH5wPAdj8+fN1CrlU/vzzTzWz&#10;2TXXXOM7j23bttWpKQPfJcSJKVPGMDlPtFG9wjFJSrHiYu7+33QsiRQU7Hjlr2Oq41lhafEymUog&#10;zocBbMqUKTqFxBrPlX8SFoH3JiZKiTaVZs8WVtlyyrO+vHVrHUsiCQU7jhmUI5uaSAXDvNrfdpOO&#10;jS/Spk3r92Do37+/TiEX4ueff/Y7b63lAy4cD4iT2hCDs1zBVq5cqVOii6+jWeEiIroV74kLBTvO&#10;yS7/l2/K0u+i/5YcCunTp/d7QHTq1EmnkOS477771Lk6duyYaNGihd/5IyRUnOUIFqsZ9K7r0MHu&#10;aFauvEiaFNpIB3JxKNhxzvr+fcQT8r+hPbtYHP/HzJkz+z0oXnnlFZ1CgsH1sEmkcd5/sFjx+ZEj&#10;amEPNQVpqdI6lkQDCrYLKCf/G3qL55S2pkdXHRt/PPPMM34PjHLlyukUEgyco0ith+3l8k8ujvO+&#10;i3VZsKpVt3uFlygl+q3foGNJNKBgu4GDB1QHNAzzQhV5PFOqVCm/BwfXaQ5OpNfDxndJ4rF06dLz&#10;ylAsabTgc2GVKWtXh9dvoGNJtKBgu4Q+WR5QHdCwole3DHfp2Pikbt26fg+Q+++/X6cQQ6TXwyaJ&#10;R9OmTf3uM1gsQccy1dEMw7gKFxGc9zD6ULBdhJlnPJu0k8viawa0QDp27Oj3ILnxxht1CjEkQpkl&#10;0eG2227zu79SoyxZrzS2PWvpYZefPkPHkmhCwXYRa3p1Vx3QINq5XPB/33rrLb8HSiJco0sF7fvm&#10;nFSqVEl89913OoWQC+O8n2BFihTRKbGj06pVwipZym67lkZiQ1hPUFNgUpt4OY5YUEn+T3RAQ/V4&#10;/2yZdWz8MhuTKejrk0jX6VKZOHGiuPPOO8M+PzyviYGznMDGjRunU2KLlVTUrgovkiRWnfxHx5Jo&#10;E9ZdjqUAUWh++eUXHZM6mMKbKGSR/xUzoGXFf964XsfGL5i4wVyjRLtWgaDteuvWrTp0PqEuW5rI&#10;5zQR6N69+3n3EMbwpwaXvfGGsF6oqJbOfGzIOzqWxIKw7vKsWbOeV4iMffLJJzpX9DG/mShgCU4M&#10;8UKvccyC5gb27t3rVz4S6Xo5yZcvn+jbt694+eWXfeehRo0a4scff9Q5CPHniiuu8LtvYKnF25u3&#10;2It7wLsuU1bHXhrWCy8Iq2Ahsf6PP3SMTcHBg4WVL78YuCi0fjnWvRmEVaqUDnmbsK58YCFyGh5K&#10;scL8ZiJRVf7f56VhKc53cuXUsfHN6dOn/cpIol2zYGD+9YwZM/KckKA4ywUsU6ZMOiV1sEqU9C3u&#10;MfGHlC2t+yz6tNx9j6gydaqOsbGy5xDW7el1KOVYDzworAoVdMjbeOLpYApzooHpStEBDVXk4gf3&#10;dFpyPoAS8bo98MAD4sorrxRvv/22jgmfQ4cO6S3iBQbD6wy4T95//32dmjrc0b2HFEbpJUu74c03&#10;deyl84M066HMwnqxhh0h+V2a9eBDwnr53MyIqGsav32H2Pbvv3aE5qS0Zb+dWwHsiz171eev0v5S&#10;W+f48tdfxYQdO8RxHTZ8//ffYtOfdm7saU4yLx0/nD0rJu7YKYI1UKF+YPSWrWKR41hiRUSelphi&#10;EQUqXbp0qbJikynQicbqbp1905aietxNmGtmLJEE55577jnv/2P+dUxXiu1QwPeOHDmiQ8TN3Hzz&#10;zX5lI9QyEUlG7vxGedWqV3jJ0KufUSVuPZxFh4R44+uvhfVIVvHOtm0qfEf7DsK653+2sGd+WFj3&#10;PyAWH7SfDc0/nafSyk6frjx1q159FW/ddbfflKjWU08LK0NG+/t4GSiSpFNkWvXqwsqYSdzbq5ed&#10;J9N9ypx3znUtWtrV7EjD7zybW6cIUWHyZGHdd7+wsjxiH2P+AsL/tSK6hFUSli1bdl7BMhZLUuM3&#10;44UX5f/OKw1V4wMee0THugNneYEtWbJEp3if7du3+wR2+fLlImfOnOoc1K5dW8WlFHyXuB/n/QDD&#10;eOt4wCfWSUXFjL2hdzKuMHWqsLJmEx8fPqzCaiy3FD+Dle42cW279mobTwMrz3MiY6/eKtx73Xph&#10;PZNbWLnzqFXBxkgvHOAFwKpRU23XnTVLWHfeJTqsWq3CRWfPEdYTOcXHBw6o8BWvvy738azI/JZd&#10;u5Vr1GhVJV9jzhwVfnvjJrW/a9q1EzjCLP37q+r6/CNGCuwB+7q6U2eVd9offwjr6VzCathQhWNB&#10;WHe5KVTjx49X4d27d/viZsyI3UB685uJCnqLo2r8UWn758zUse7AXDtjXbvG71zpkeb555/3/e9V&#10;q1bpWJKI9OnTx+8+gL3zTnz0wLaaNrN7hZctJx7RQhcqkHoIdp7xE1TYyvmkuKxFC7XtZKO0Yh/M&#10;VR3cbuhor/43cMtWJdZ5td4YsD/jbRuw2OyCf/8VVus2wipQUIzZZVd9q1XFpAfuBCJ8WavX1fbd&#10;PaXn/fgT4qgK2Uz59luBb7dYslR56y3WrFXV6aiKx+pkqAWIFWEL9nPPPadD50B80aJFdSj6mAKe&#10;qKzp2U1VjReRhtnQ3Ia5fsZy5z5XBeVV5s2bp/7rV199JcaMGeP77yTxMNfeafFCHVRDlyotrEqV&#10;1axmkUB1XJP7g38MD3X4tu12ggTt26oTmvTmi875QFW/39y1m0obgB7qUkz7Biwwgip1q2Ejtf09&#10;wvDA5YsAxPp/6AtQqLB4Tw89vrZ9e2E9+pjaNliPZRdXaa8ebekQ8GAURnU4ahpq17HX/dZD26xc&#10;z5zXVh4twhbsYIULcZhPOlbEWyFPDWrJ/49e42jPrujCc/HEE0/4rmMiXE9Ugffq1UuHbLJnzy7u&#10;vfdeHUoZ06dP11vELcycOfO8Mn/LLbfo1NRHCSrmCoc4yU+7Ajp8XporPWfpqSrvN9ezOlaI5vM+&#10;U9Xj7das0THy94sWEzd1sWvd+m7YqMR50Eb43+dQbdWNXra369cX1pNPqW3QSnrD8LCNYF/VRv6m&#10;zO8E+7xCHgu4s0dPJdh2BbrNwzJuyKbNos3y5arN+v0/Uq+vSEQEO02aNGLAgAFqijwT9+uvqDCI&#10;DeY3Ex142ZhQBdOWjitWWMe6h3bt2vmuZSJc02D/L9T/jO/t2bNHh0i8Y8q301DbEk9YFaVXjXbr&#10;0mVEVentRgosEqI84Hz5xQ1t29mRkm5LlqhOYrU//1yFb0f19HN5xeWvv6HCvdauE9b/7hU9V6xQ&#10;YYPqpKbbsK3XXlNeOKqwv0UY3rz04t817d3NmqmOZE5UBzMt+KN37rQ7lNVvIGYd+F1YjZsI67bb&#10;xeTv4LvLvPD+y5UXC0/+I1qiivy/d6pq+1gR9hMxWMGrEOMxceZ3E56tm9UQL1SNY8jX6bXuaxf9&#10;XN6szrLk1evauXNn3/8bO3asiktKShLZsmVT2ynlrrviewU3YrN2rfT4HGXbWLyRoU9fu7oXi3s0&#10;iHynKtWTWwrhuxsCqrcLS6cPIpgxk2gNQbz/AZ9H/AqqyNNcJhrP9O+nY1lphJX3ebW96NAhVcWN&#10;jmcQ+yozZ6lOY3e3t9edt/Qc/gb0P8c+4ckbcg4caPcOh5DLY8k7ZIhOEWKcFH4l2vLFQR2n/F7g&#10;kLJoEpGSsmPHDtGwYUPVcSI1iNdCnxp8WKemeFKeCwzzgsftRk6cOOG7psbOnDmjU70FFki5+uqr&#10;/f4rmgdQY0W8ReAEObBRo0bp1Pjh3W3b7LZaTJCSVDSmw5bAaf0ZDlj6M1x+1p/BSK2lRMN6optC&#10;l9rEy3HEC/XlucCUpbA6Lj4v5roa88qwr2+//VbNWJUlS5bzZgTEUEnE4/9yXLU32AYBDCjLsHjF&#10;SipmV4VL7xFTkZL4IaxSY9qs//orlpUC5xPvN0Bq8LQ8HwWkwdue9aJ7l78z19ZY/fr+wzfcxvz5&#10;833/5f777/dth9vZqF69enqLxBOXX3657xobwyQ58YpV8yW793PpMuLJYcN0LIkXwlI5tLcFFkZj&#10;XPwjldm3VzwszwnGZ2Oc9m8fzNIJ7sNZrtx+rXHsZcqU0SGbf/75J+z/he9yTe34IdjqWrB4Jn03&#10;ecxly9nTj8ZwMhBy6YRVgoIVSGOYZjFWmN8k/ixu3dI3Phud0MSJWI0WjDzFixf3K19uvd4XOm6k&#10;hTrTGVb/IvGBs4wa69mzp06NT179apFvfHQ4U4+S6OIJlTM3BTmfZpfbbdkY7oXpS90Mam2cD0GY&#10;25alxDEnN2/6unXrVDpxJ0899ZRf2YRdc801OjV++fqv4/Z4a3Qyk59L/45Ely0SDSjYCUAeeW5Q&#10;NY5JVSp44Dw5H4iwDh3sIRtuIH369BcsqxdKI/GJmbUu0NC50A0oz1ov6tFw/gIdS+KRsJ4OpmCm&#10;NvFyHPEMpixNkpZbWttb/6Nj3Yu55sawwpFbwPEGm7q3Y8eOKi0U0IHt2LFjOkRiwdmzZ/3KoLEq&#10;VdzTyVNNs4mx1uUriOs7pHzJTBJbwlK5ggULqgK6b98+HZM6mBuFXIBNG1Q7NkQ7p7SZ1SvrBPfy&#10;5JNP+q6928qAOd4777xT/O9///OF+/Xrp3OkDHwXk3KQ2HDttdf6rpnT3EQmWdZUJ7MIzhNOoktY&#10;JSxr1qxBCy0M1USxwvwmuTAbB/bzedroOb5vlvvnn8YsYc5yB8MczW7A2TscNiyMYTQfffSR3iLR&#10;xDgpgRbL1QkjQauvl6gpNVVVeKHCavUpEv+EpXLBCq6xQYMG6VzRx/wmuTgTSxVTHjY6oame43+n&#10;7hj6SOEsezC0FRMSKUxzRaC1bt1a53AP43/4wZ4CVIv17Biu+0DCwxMqZ24ecmm0ueUG1WMcE6u4&#10;vee4E+eDlGWCRIJgIxNgzzzzjM7hLjaeOWOvlIVq8KLFRPuAhTRIfJPiJ9off/whJk+erEPnc/To&#10;UVWY8RkrzE1ELp0q8nxhuFc+aehB7hUw1afzwQrr0qWLTvUu+J8//3yh2Y9JSvj000/PK0cwrEzo&#10;VjBYyznW+vkx9qIzxD2k+EldrFgxVXBXr16twvfcc48KG9544w0VvpCoRxpzM5GUAbGGl43PYh47&#10;f6ZMOM3L4P8tWMAhOeEybdq088qNsePH3TvxEFAzmKFHeNly4qaO8Ts9KkmeFD/FsCoXCu+BA/YS&#10;32nTplVhQ//+/VV49uzZOib6mBuKpJzs8ryhPRuiXc5j59A5V7cxLN/pRf7880+9RUJh6NCh55UV&#10;Y1988YXO5V7U8C3MEc5pR11Nip/QLVq0UIX41KlTKhzoYQ8ePFiFP/vsMx0TfcyNRULg559Uj3H0&#10;HM8rrarHziPKoSkfTiME9O7dO2j5gC1dulTncjeXodazXHnpXXP4lttJ8ZOrTZs2qjAbcubM6Ree&#10;OnWqCn/55Zc6JvqYG4yEyPatPtHGrGhuXpIzOUwZcdrbb7+tU0miYZrugtmWLd5ZUvKhgYOEVaas&#10;3SO8RElxUscTd5LiJ/Obb76pCrXBtGkbpk+frsKLFi3SMdHH3GgkDDatV8O8sFAIZkN7xYPnc/jw&#10;4b6y4jQvgP+xZs0aHSLJ4ZykJtB2796tc3mDfGPHqc5lSqwLFhJr/7VrRYl7SfHTqnnz5kELe6DF&#10;ciIH85skPE6vWamW5DQLhbx+w9U6xVs4y6kxN46ndYL/8OGHH+oQcTJnzpzzrrfTjhw5onN6hyIT&#10;JwmruJ4jvHARMX3PXp1C3EyKVQ7L+AUr9IEWy9mmzG+S8Pl7ySKRRZ5LiPbT0jrfc4dO8RaLFy/2&#10;K6/Gdu3apXMQt1OjRo2g1xj22GOP6Vzeo8TkKedmMZOeNSZKId7AEypnbkISGY58/pnytDE++ylp&#10;Pe+/V6d4j0yZMvk9yFmW3M3y5cvFZZddFvSawrp27apzepOyGJbmmHJ0yNatOoV4AQo2CcrBj+f6&#10;PO1c0ppe5t3zu2fPHr+HurHChQvrHCSewZC2HDlyBL2GxjZv3qxze5cqs+cIq1hxe13rwkVE3/Ub&#10;dArxChRskix7p08VmeV5RUc09B732pCvQJIb4lOrVi2dI37BcbptAYpwwXUJvFZOy5s3r87pfWp/&#10;8uk5sS6SJLquZgdEL0LBJhfkh4njlKcN0cY47aIJcJ7xoHc++I21bNlS54g/cHzz58/XIe/Sq1ev&#10;865LoHlhopOU0HD+gnNinVRUtFvO+cG9CgWbXJyN60U2eX7Rpp1fGoZ9JQI33XSTnxAYe/HFF3UO&#10;Em2wBGnVqlKIglwHp4W6jrjbqY05z41YFy0mmn35lU4hXoSCTS6NU/+oDmgQbMw/ngPn+/fEWEUX&#10;Cz44xcHYww8/rHOQSLJixQrx0EMPBT3nTqtTp47+RmLy7MhRdgcz7VnXkeJNvA0Fm6QIeNmoGscn&#10;Zkf7d9VyneJ9nGIRaFiGkYRO586dg57XQCtfvrw4ceKE/lbiclfPXsIqVdrXwazNsmU6hXgZCjZJ&#10;MZXkuX5WGkQb7ds7Rw7TKYnBhXokFyxYUOeKLfjtt956S4fim9OnT4uOHTued+6Ss+7du+tvEmC1&#10;ev3cdKNSrN/h0K2EgYJNQqLZ5fYYbQz7Qvv2vEb1dErigCpZp7AEWuXKlXXO6IPf+/rrr3UovsBx&#10;VakixSXg/CRnt99+u1qPmpyPVb+BvZAH1rROKioWHj2qU0giQMEmIdMvW2bVlg3RzinttbTuXdw/&#10;HDCHt1NwglmuXLnEV195v0MQJi5Bp7xg5+BC1qFDB9XBjCSPVa26vTwmxLp4CfGdjieJAwWbhMXM&#10;6pXVoiEQbYzVLpjg1wFzkjuFKDnLnz+/mDx5sv6Wuzh58qRala9ixYriyiuvDPr/LmaoEj979qze&#10;I7kQ8KFVFXjFSvaa1tLDPm4nkQSDgk3C5uf3J6sOaOg9DsP2vlnTdWri0qlTJz+Ruphdd911Iikp&#10;SfTo0UMsW7YsVTpXQYxRYzBgwABVpZ8hQ4agx5oSQ7t+ok3qEimW/v233RMcXjW8a+llk8SFgk0i&#10;Bjqhwcs27dpjixTQKWTBggXi8ccf9xOyaNg999wj7r//fjVHOtqCr7/++gvOrR1pgzi///77+l+T&#10;cMBsZZi1TPUER7t1/QY6hSQqFGwSUVpcc4V4Ql4LzIyGTmkv8boEBR503bp1/cTOLZY+fXrRrFmz&#10;hJhZLbV4fszYcxOilCotrm3fXqeQRIaCTSLOwuZNfat9Ycw2hoCJPw7pVHIhNm7cKAYOHCgqVKig&#10;Jma55ppr/MQymob2aExYUqpUKdGzZ0/Vu/vUqVP6yEisuLptu3NjrIsWEwXHT9ApJNGhYJPosGOb&#10;8rSfl4aOaBDwdX176URCSDCsmi8Jq1wF3xjr7mu4iAc5BwWbRJWK8rpgeU60a2MIWLt0/9EpJJJg&#10;OBVxLxiipbxq9ARHB7NixcWKkyftREI0FGwSdQY89ohv8RB0SlNV5Lu+16kkEqD8c0YwdzJ8xw67&#10;cxm8avQEr1JVsCGCBIOCTWLC9+PHKNF2VpFPLldKp5Jw6datm/jpp590iLiFirNmqRnLVHs1xlq/&#10;+ppOIeR8KNgkplSR1+lJaagif1paeV43kqBc277Duc5lxUuIR956W6cQEhwKNok5H9apqRYNwSQr&#10;+aRhopWNg/rrVEK8zd/S1DSj5SvYYl2osGi+aJGdSMgFoGCT1OH331T1uFn1Cx3SWl6XVieSlIKF&#10;SNavX69DJF6Z+9tvdhU4Opahg1mJkmLRn3/qVEIuDAWbpCpdM9wlHtWijQ5p6FEuNqzVqeRSQflv&#10;2LChDpF4pNYnnwirsGPmspq1dAohlwYFm6Q6e6dPVaJtOqShirxf1od0KrkUvvjiC3HoECeniVdu&#10;7NhJWCVLSbGuprzq9N3Yo5+kHAo2iRtqymuIyVbQIQ1V5blxTTdv1KmEuI/T0qwXa5xrry5cRLz8&#10;+ed2IiEphIJN4orV3TorDxud0eBtY+nOQY8/qlMJcQ/jf/hBTS3qa68uVlzMP/yHTiUk5VCwSVxS&#10;VV7PnNKMt/0cru+3O3UqCSRHjhxqjWoSHzw3Zsy58dVor5ZeNlf/JuFCwSZxy/KO7dTwL+NtY/vd&#10;Z5/SqcQJyn/VqlV1iKQmVqNG9iQoenz1/3r30SmEhAcFm8Q9leS1NZOtPCMtP6711s06lYAjR47o&#10;LZJafHrwkOpQZr1Q0a4GL1RYrWlNSKSgYBNXsLh1Sz9vG+3c3TLerVMJSV1KTZ1qzwcOrxodzCpW&#10;Er/oNEIiBQWbuIoX5HU2bdsYt/24tJ2jhutUQmKP9eqrwipdxhZr6WFjCBch0YCCTVzHmh5dlYed&#10;V5qZJa1Ogl//tGnTiq5du+oQiQVz9u8/VwWu169uufhrnUpI5KFgE9fS8tor1YQrqCLHpCtYAeyL&#10;Vxvr1MQC5b9MmTI6RKJNzqHDzvUCRxV42fJiq04jJFpQsImr+WPBPLXqF4Z+oZr8KWnFUBb27dU5&#10;CIkc+6WphTvKlvP1AmcVOIkVFGziCYbmyaU8bPQgxypgmHCl67136lRCwqf10mWq2tueCEVakSTR&#10;fQ17gZPYQcEm3uHwQVFclgMMAUPbNiZbQVv3krav6wyEhEaa19+w5wKvWs0eY127jlomk5BYQsEm&#10;nmNllzdFNlke0IvcVJPD6z61ZqXO4T1Q/itVqqRDJFKo6UWdHcukV5006T2dSkhsoWATz9LzwYxq&#10;7DaqydExDR3UXr3Cm+UE5R9rYpPIcXu3bmr+b1/HstJluHY1SVUo2MTbHD6oxm5jFTBUk6M3OUR8&#10;epUXdAZC/Bn3/ffCKlVaWBVesMVaivYtnbvoVEJSDwo2SQi2vPO2Em3TmxxTnCK8tk9PnYOQAK8a&#10;gl2ipBixg4vOkPiAgk0SitGF8onMsqzA04bHjQ5qaN8+/NknOgdJRCbu2nWeV31zp846lZD4gIJN&#10;EhK0ZaMHuWnfzi4Ni4yIPbt1DneB8v/YY4/pEEkJN3bq5O9VFy8hhu/YoVMJiR8o2CRx+fEHUVGW&#10;G0xtCtGGeEPEW1x9uc7gHnLmzCnatWunQ+RSUOOqMVsZeoBrr5qToJB4hoJNEp7fP56rqsXN+G3T&#10;MW3Aow/rHMRLwHe2atWyq8Ah1OXKqzHWw7fTqybxDQWbEM2aXt1VRzR0SEPHNEy8gvbuAY9l0TmI&#10;21FzgJvZymBy+6nhXO2NuAMKNiEBzK5RVXnYpkf5OeF+ROeIP/bt2yeOHj2qQySQARs32h41xlPD&#10;q8Z27TriO51OiBugYBOSDNMqlVdzkueWZoT7IWmDcmTTOeIHlP/77rtPh4hh1cl/lDCraUVNp7Kk&#10;oqLNsmU6ByHugYJNyEWYUr70ecKNhUYGZo8fj7tJkybirbfe0iFyRtpNnTrbncpM9bfcvomdyoiL&#10;oWATcolMLltSVZUb4c4rDVXlza+6TIi9P+tcJLXBXN9WocLnen/Du5Ze9vITJ3QOQtwJBZuQFDKx&#10;VDEl3KZzWj5pWGwE47iPfP6ZzkViTdvly+2FOtDrG6tqYc1qKdb91m/QOQhxNxRsQkJkYfOm4nFZ&#10;7sxwMAwNw5hufG56q7/OFRu+/PJLsXnzZh1KLDqvWm0veQkz7dSFi4jKs+foHIR4Awo2IWGycVB/&#10;P7GGeGNJT8yeNqVcKZ0ruqD8p0uXTocSg55r19redOkytlBXrKSqwv/Xu4/OQYjNlJdeFK3uvF1M&#10;q1dbx7gTCjYhEeLowgWqWhzV46gmR3U51uRGz/LG0k6uWKpzRp7x48eL2bNn65C3UUO04EWbiU8g&#10;1NKjxtzfv+s8hCjOnBZXynsP+nCDtCuk3SrNrVCwCYk0e3aLtrfcoITajOXGtKfwwCHgS9u9oTOS&#10;lNB+xQrbo/YJdWVhFUkSV7drL37SeQhx0id/HqUNq7rZowNmVSwn0srwpBpVVdhtULAJiSKfNqon&#10;csqyiRnUTHU5OqtBzDvddbs4s36tzkmSo8ZHHwmraLFzbdTwqIsUFVaLlmK7zkNIMJrdd696Ufax&#10;fYu4Toa7xfEkSBeCgk1IDDj06UeiliyjGL+NcdymdzkeJk9Lm/ViFZ0zNEaMGCEmTpyoQ+5nl7Ss&#10;g4cIq2Ah26uGUGOYVuEi4hrpUW86e9bOSEgKqCPvNWjFga8W6hh3QcEmJMaMyJdHrQoGzxtet2nr&#10;hphXl7a+f8o7TaH8X365+1YZC2TEjp3CatTo3CpaGJ6F6UQLFRaZB70lDul8hKSUxmnTiMvkfVJK&#10;mluhYBOSSuybNV00lOXWtHWjuhzLfObSceio9sOEsTr3hdm2bZvYvt2dFcT7pRV9b7I9hhrt05Wr&#10;2B41en9Lj7rY5Ml2RkJCBB1Br5U2MGd2HeNOKNiExAEY042Z0/BgMVXm8L4xPAyed8trrhBbhnhr&#10;6tGuq9fY83wXSbJ7fcObRvs02qtfrKGGbRHvcHTrZjVvQQlp8HKL6c8uDz8gxPE/dS4h5nZsr57n&#10;Qyq/oGPC4265L9WOffA3HeNeKNiExBMHD4hxSQVVdTnGcWNtbiPeaOuG511e2oKmLwtx8m/9JfeA&#10;IVmXvdFaWAUK2jORwZOGoUOZjLuzZ0+x+p9/dG7iJU7v2KZ6aOMFFDVKeDlNL+0mac7n95d9eqrw&#10;+No1dUzovFOkgPqN+tI+qlhWzf/f6NorxdtlSuoc7oKCTUi8sm2LWtITD7bHpMHzRrU5DPOZIx4P&#10;vonyodRNPtw+/SD+ZvbCK0U36Ulf2batsPIXsKu5UeUNbxpeNbxr6WV3Wb3a/gLxLnt2qzHQE/Pn&#10;0RE2Ax/KpMZIbxk5TMdI/ji/t8L3s2aInz6aq0Pns3ncaHH62506ZJNJ7hfagOpwjME2WgFP341Q&#10;sAlxAz//JKZVLKfauOGhYGgYhLuoNFQtmnug0203idXdu0h35l/9xdgz+cefxFPDR9geNAQZn06R&#10;RpW3jCs5Zar4RX+HJAC//iL+K8votKIFdYTNsBxZxS0yXvxuV1kv0x72+9rD/mbKJF/5NqLbEdXo&#10;mh45s/vSjXkVCjYhLmR1t85qiApWC4O3De8bw8Qg3uhxDu8bPdExgcva3j2E+Cd6K1WtP3VK1P70&#10;U2E1bGR70eg4hrZoCHTlqvawLC3cJaRI79DfIwnGb7+KDLp8om8GmnfgAT8qbWzeZ3Qm6SkPHaKe&#10;54va2hMM3Se3MXbagJfWaxzhNHJ70MP324E9P6nvNr37DjvsMSjYhLicw59+JAZlfUi1caPtGw9E&#10;PNSK6E9Um6NKHSuMoVf6pw3qhDVhy/zDf4iXPvlEWGiLLlxEWMVL2J4z2qIh0hiOhR7faKdu3kK0&#10;WLyYM5ERJdj/k+WvirQRz+QUfaTIokYIi+eoKup/T6psO0YNV23dq7oGrF1+9rQ4PHmCKt93Ib/m&#10;crmN/h5zy5cSYs1KHetNKNiEeIxVXTqIFmnTKC8bD0N0WCsprZy00tLQic10YIN33uG/t4ov27QS&#10;pzdv1Hs4x9K//xatly0TD771trCqVbeFGN7zizWEVau2bdVftAUbY6dr1BQlpr4vFh49qvdAiGbf&#10;XnG7LG/jHN40ODRlkvK8u2S6R4V/nDRetTmjFglMrVhO3CjD8MYHPpBB1JafyG/YP2u6Kt9Izyjt&#10;XmnbxozUqd6Cgk2IB+jWrZto1aqVDvmzd9QwMfrxbKKqvEcqSKumraK0JGnwvm+TZu4j66EHpfgm&#10;2T234THXayCs15oLq207YXXsZFubtsJq0lRYzV4VhWfPER8cPaZ/jZBk+GWPSCfL19jncukIm5Xy&#10;ZRFDr9qkv0WFvx8/RlV5r+vZTYWxjfJqqCy34an72PW93hDi2PQpSrjRM9yLULAJ8QDFixcXDz74&#10;oA4FB5N5fiI95uYLPxfPDR8h0g8aJK4cNlxYmAJ04CBhdeosrNffENarr9kCjSrvrt2FJb3rNEPe&#10;EVeNGCkeGztGtPpsnlh7iHOOkRTy/beqNzg6Sg585EHR+Z47xCty+x5pqAL/5UN7lINpw17ZpaMK&#10;w9vGUEawrnMH5UVjKBjY+d4ElRczBIoTfwlx5l+VjhcDL+KJf0XBJokIpprYKFV43rE/xdhf94vX&#10;160TSbNmi/907SasuvWEVbLUOS8Z4abNbBF+s6MUYpmnS1dhte8grJathPVKY3sSE1R7mx7dBQoI&#10;K/OD4p4br1e90stIg5eONkhUr8M7R3siPJ4ON10nJhQpIFa82Vb89sEs5U0R4mTvVwvVcxqdxMwz&#10;G0KNSU1WD+qvcwkx49UmKm10xfIq3O+ZJ335X5JWV2//9PGHKv219Lf60mEQ69+Xfq3SvAYFm5A4&#10;AQOxMIr0k99/F4M2bRJvLF0qykybJrJJ7/YaCGu9+nYHr+fz2YtioM0Yolypsi229RvYnzVq2m3M&#10;5hMijA5hyIcOYWaJSny/+oviuk6dRKFJ74mOK1eJxcePC+mniJPf7hSr+vYSfbNnVeKMNkMMJ0Pv&#10;XvRGh1ibGavwiQ5uiEcHN7Sbm05u9+ttVL+/cf1VYvhzz4gvWzQT24a9I06hg9CJ4/jrhIRPkLHb&#10;XoOCTUgUQIvuVmnzDh4SQ7ZsER1WrBA1P/5YPDtqtLirV2/bq4WgYkxyvvy2AKPHNcLo2IUJRjB+&#10;GZ25ILRVpMeLzl0QYHyqIVN6zu2aL9lDqtDWjLiixe19QpQbNxH39u0nSkydqtaTfu/HH8U36ghD&#10;4+TKZaozEIQX1ZkYToY2Q4g5hBliDdHGDG0YJw5hx1AzfKLHOuKRDuGHZ4WOcRiahqE76OlbVlqz&#10;NJYY8OjDYnrlCuq3fp42RQh0iDtzSh8FIYkJBZuQZDgjbbe0pdLrfG/Xj6Lv+g3K6604a7bINXKk&#10;uKdPH5EGVcz16tnimq+APQ4Z4otxx0Z8IZxIx6pT6GGtqpyl1xtMgI0HjKpseM/FpPhiX9gnRBii&#10;/lIt9buZ33pbVP3oY9F723aRUf7W9Rdpw446P/4gfpoySSx6vbkYlvtp0fLqy1U1OsQcnjY8bog6&#10;1gbHAieoTs8vDb3WzQQw+ITQw1tHOvKZaVoxrhzijn1hn3gJwFj0znemE8PzPivmvVxfrO3TU/yG&#10;ttDt8nWJAk88BgWbeBaM6oTgrjp5Usz+ZZ8YLD3dTqtWiYYLPlerQz065B2RDm25LVsKq05dLbpS&#10;FJ0eL6qNUQ0N8XR6vT7hdXi+RnzhDTurn434Yj/YH/aLMcqo2kacFGC0LWfo00/kGzdeHV/3NWvE&#10;pF27xOqT/4iD6t9cmKZNm4pHHnHBovx7ditBXdOjq/Kg+2Z5QHnqEGtThQ4xhucNDxweO9rP4ckH&#10;ijsMVfEYtgbPHUPUMFwNLwROgX9AGvaLfaC9vfmVluiT+T4xoXgRVT2P5UyVyG/d7LcIBSHxBgWb&#10;xB2YfxoTbUBo5+7fL4Zt367mo26+eLGo8sEH4vlx45R3eVPnLmpiDiW2EFHjhUIMCxWWwig9Uwgk&#10;vFTj6UI8IaK+quaqdhtvoOgajxfCjLwQagi2EV54zxBe85v4RN6XX1HtzZnfeksUnjhJNJLi21Ue&#10;+6id34ivjh5T/wu9tclF+POoauPeOWq4WP5mWzGpVDHR8/57lbij3RyCjKp4jCV/RBo8d0y+gap2&#10;VLkbgXdWy8OwjTikIQ/yOkUeLwp4YXhQGvaPfWKMLzz5drfcIAblyCqmlCslvm7TSmwY0FcJ/dmN&#10;64U4dkQfOCHRg4IdBcZs2yayd++hQ4kBvEBMOYnq45l794qh8hxgecTWS5eJuvM+E8WnTFHzS2fq&#10;P0D8p1OnCwutqU4uJoUxmNAa79aILUQW7cGmk1UwwfV5unJfRnDxO/g9/K5TdBs2Epe3aauqvFH1&#10;jSrwVl8vEX3Wr1de79d//il+kP+VFa5xhPTcj335udg8eJBY/EYL6T0XFr0fzKjaw9HhDcKMdnJ4&#10;2xBkeN8QaAi1U+RRFe8U+eLS4NGbWeOQboQe33MKPWoI8AKB38FvIC9+G7PLvXn7TVLss4n3ypRQ&#10;Xv2aXt3FDxPHiuNLFgnxw3eyMHGFMnJxKNgRAp2Mys2YYXtgeZ4TVqOX7YQ4AT1/90pDRyiI6ke/&#10;HRDjvvtO9UaG99p2+XJVFVtu+gzx3Jix4pG3B4s7e/USV6N3crNXbXGFRwoBzfv8OYGFyMHTDCay&#10;pgoZbbdGaCs5hLb6RYQWVcr4rvJupdhin9g3PGZTtYzfR7sxqpeRjn01aaq8XLwcQHArzJwpXv1q&#10;kapmHrlzp5h/+LDYfObsJVU1E48Cgdy5XRz89COxcVB/JfIQU3R2a3XtleJF+TyBQEN4IcAQYggy&#10;hDk5oTfTwULgIfQQfGyjGj9Q7OHVmyk5UTuAFwjj2eP38Il86IRXT1rr/1wj+md9SIwvWki11a/u&#10;1klsHzFUHPlivvof4i9OXJMIULDDpN+GjaonrhIniBrETYav7dlLpWOoDtagQVsqPNCNZ86IFX+f&#10;EAuPHBGfHjwopv28R1WXon0VnZpQfdpu+QolMPBMITZJ770n8owZo4b3ZOjbT9zStau4AjNN4bfQ&#10;OxgiBYGDmBnxcgqq8VohckpUdRUxXi6M9wpRNB4shBLibNponVXGTnFFvE9gdZstBNZ4s9i3swrZ&#10;J7IOr9YsuaiFFi8I/+vTV+QcPlygZzPOAc4Hzs1Y+YIBsd0kz6H7l6KPLNmyZYurWibPcuyIqgJH&#10;VTiqxFE1jipyeM+oMoe4osoeHeUgvGg7T07s0aEO7e55paGKPlDwg3n3yIvv4LtG8J0evmmzN14+&#10;Ou5hOlqMX26eNo3onvFu8e4zT4qpFcrYnn6PrmLru4PV/1HD7Hb/6MmhdjiH81sHnwnQTVCwQ+CD&#10;XbvEnWg/heBAKDHpBKZtlCJtSa9OfbZoaQsbRMuIFT4x5AaCCRGDaDqFE8LlFE+IX3kpoBWkEL4A&#10;71SLKDzUYEJqLJig4rs4VgiyU1Txm/jtElpYjfeqqouNB+sQVxwv9oOe0fKF4ap2HdQwJXTgKjRx&#10;oqj6wVzV1oz1jd/atFmgdzVeTiCy++S5S71FH71Ny5YtlWiTOAbt3Fs3i0OffaJEcmXXjuLjerXE&#10;mEL5VOc7jFPHPNkQfHS0g9gbwTfV+KatHmIN0XZ6+Oh8B2/eWZ3vFH3Tdo8OesbTN8KPlwh08jPe&#10;vhF/4/HjOPASgn2jmh8vJngB6HzX7apdH/9hepUXxFetXlPLu6Jp4peZ08Rfi7+0O/P99muqVvvj&#10;/+P/4H/1zXyfmnXNjVCwU0g2VBHfnl5YWR6xhbZBQ2G1bmOL9KC31DSOSrTbtbe9XwgnxBLeJ8wI&#10;phFNiLMRTiOe2C+E0QioEXyIKDxUeMwQUuOlwqM2Yor9Q7Tx21JQ07ZrJ+7o0VN1gkL1MHpHV5/7&#10;oWj21VdqbHCvtevEu1u3iam7d4sF0ntd+++/qn32D/vvEkLiBSyR+t034thXX4hvxowUa3p2Ewua&#10;viwmlEhSovlm+ltEY/kcxLzbEFYIrBF9CC9EHx30sJwlvHIj/KiexwsCvHF48BcSf1PNb14AkM94&#10;/vi+eQlADQJ+39QA4DedLwJ4CTE1AZhKFDUE+C72i4l60CTRSBpeCjrcdpPqcDg4Z3YxMl8e1QFx&#10;1otV1H9f2r61ekFY36+32DzkLfHduNHit7mzVVPBPyuXSWG2Zx3AecFLBvoTYKQAXlhQa7FIvmC4&#10;CQp2iMz46SdxlxRCJabwYrEQArxsM93j661FsblzxdOjx4inRoxS7cLoNVxq6vui8pw5qqq3ycIv&#10;xetLlqihRj3WrBX9N2xQnbXQsQm9o+GZYljPNvl7qFI/LA1jgwkhJGQO7FfV+n8smKeEH+ulL27d&#10;UsysVkl5ymjHh0hC5CCc6CUPMYXYoue80+vHCwDEFp45PHR46s6XALNWu/NFAEIPYXa+DGC2PGeN&#10;ANLwwmBeClAzYF4MsD/zcoDfwAsCfs+8JOAY8KKAT+RBkwD+S1dp/aR1kdZKWi1pEG0sJIK5ypcM&#10;6KtPUPxCwY4AAzdtsqvA4eGaqmjpdRMSK/79919x4MABHSIkhvz9l2r7PrV2larux2pb6/r2Ess7&#10;tlMd5NCZb/hzuVSnuU7/Tae85vryeQ1PFy8DEGKIqxlKhxcCeN94KTDV2ObFAJ66eTkwogyRhlhD&#10;tCHeEHEINUQdgq/G3kvrLW3QZbZovymtiTSsXocagMukXSHtzdz+K4nFGxTsCNNw/ny7qrpwYR1D&#10;SPR55pln4uYeICQqHP3DXlRm53bVQe7owgVi/wezVDU4qsPX9+ulqscxbh8d6j5rVE981fRlsVmG&#10;G8h7o4W01tIg1FjABp46BH58iSTXzENOwY4SK/bv11uERJ8xY8aIsmXL6hAhxAk8eVO1Do+69wMZ&#10;hMCENy6Dgk0IIcTTYBlPtI9j7LqboWATQgjxNscxdZT7oWAT4gH27Nkj5s+fr0OEEC9CwSbEAxQt&#10;WpT3ACEeh4JNiAdYvHix6NSpkw4RQrwIBZsQQghxARRsQgghxAVQsAnxAOvWrRNdunTRIUKIF6Fg&#10;E+IBKlWqxHuAEI9DwSbEA+zdu1fMmDFDhwghXoSCTQghhLgACjYhhBDiAijYhHiAefPmiUKFCukQ&#10;IcSLULAJ8QD169fnPUCIx6FgE+IBzpw5I3bv3q1DhBAvQsEmhBBCXAAFmxBCCHEBFGxCPMCqVatE&#10;5syZdYgQ4kUo2IR4gCeeeELdA2fPntUxhJBQ2bBhg96KLyjYhLgcU/4zZMigPosXL65TCCGhYO6p&#10;AQMG6Jj4gIJNiItBuc+VK5cO2SBu48aNOkQISSlGU4ylS5dOfPPNNzo19aBgE+JigpX7WbNmiQYN&#10;GugQISSlGE0JZhUrVtS5Yo+nBJtGo9FotFhZ586dtQrFBgo2jUaj0WhhWPbs2bUaRRdPCPaePXvE&#10;xIkTdYiQxMI8NPLly6c+R48erVMIIaFg7qmLWdOmTfU3YgMbfgnxACtWrBATJkzQIUJIOAQTZ2NJ&#10;SUk6V+yhYBNCCCEOAkX6yiuvFCtXrtSpqQcFmxBCCHFghLp79+46Jj6gYBNCCCEOli1bprfiCwo2&#10;IYQQ4gIo2IQQQogLoGATQgghLoCCTQghhLgACjYhhBDiAijYhBBCiAugYBNCCCEugIJNCCGEuAAK&#10;NiGEEOICKNiEJINzLmEntWvX9sW/+eabOjblBNt3cvTv31/lbdy4sY4Jjtmnsa+//lqnpA4DBgy4&#10;pOO+FJo1a6b2Va5cOR0jxLZt2/QWId6Hgk1IMjiFb/fu3TrWPz6c5fXMPi6FLl26qLwVKlTQMedj&#10;9hdoLVu21DlijznuihUr6pjQ6dChg9rXyy+/rMLFixdXYS6tSxIFCjYhyWAED9aiRQsd6x/fs2dP&#10;HWvz+eefizZt2oglS5boGH+2bNkivvzyS7Vt9hHIsGHDxLp163TIBnHI26BBAx3jj9lX5cqVdYy9&#10;5GZyv4GlOHv37i0OHTqkY2ywtvxPP/2kto8dO+b3P44ePSomT56sQzbfffed+P7779X2mTNnxMyZ&#10;M9W2wRw3vGMnM2bMEFOnTtUhG/xu4BzOq1atEkuXLtUhf0qVKqX2PWjQIBU+fPjweXl/+eUXsXDh&#10;Qh0ixN1QsAlJBiN2hQsX9hM9bPfo0UN99uvXT8eey+80J8HSYYbnn38+2bRJkyapcHJVy4H5De3b&#10;txcFChTQoXMC6jQsHWgITDNWsmRJv7DBGec0w5QpU1S4W7duKrxv377z8o4ePVqlbdiwwRcHxo0b&#10;5xc25xzNEK1atfKlwSpVqiQyZsyotmvVqqXyA5NOiBdgSSYkGczDHuvgmoc+PExsHzhwQH2OGDFC&#10;xZu8EDaQPXt2XxyAyJgwvD5TnWvSgTO8ePFiv/BHH32ktps0aaLCTnbu3OmX90KYfIsWLfILf/HF&#10;F37hHDlyiIMHD/rCsJMnT/q2O3bs6JcfhnOSJk0aXxh88sknanvgwIEq7EwDgeE8efKocLVq1c5L&#10;GzJkiAp37dpVhevXr6/CeCkwBH4nMEyIm2FJJiQZnA9785klSxZx++23i19//VXFmfZTZ16DM+5i&#10;6a+//rra7tSpkwoDZzqq2rEdrM183rx5fnmTY/DgwSrPk08+qWPOebX/+c9/VDhwP1WrVlVhvGSA&#10;HTt2qPBLL72kwoH5gTMOLwbYhrcMAvPfd999KgwxNpg8MNN8AIxgo10c4KUB4Y0bN6owMN8Dc+bM&#10;UdvmtwlxO/53GiHEh/Phj88ffvhBfUKkv/nmG7WNqmqTbvIanHEXSzfV7sEMfPbZZ2o7mIcNnHmd&#10;wHMeM2aM2ja921Et7sT53cD9lClTRoVRlQ1Mu3idOnVUODA/cMahlzq233vvPRU2aYH26quvqnSA&#10;NmkT78QIdufOnVW4bdu2KuzsCY9OeeZ7d99993n7IMTNsDQTkgx42JsHvtk2YSNcgVXiTpxxF0s3&#10;3qKpqg5k9uzZKt30kA7E7MsIq8HEg7lz56rtW2+9VYXBBx98oOLuvfdeFXbmB/nz51dheNbAePoQ&#10;f2Dy//XXXyoMTBxYsGCB2h41apQKO9OSw+SBmeMC77zzjooz1fHo/Y4wOqY5QRyGfuHzqquu0rGE&#10;uJ8L3zmEJDB44MOA8TRNeNq0aWrbdKa64447fOnTp0/3bZvqZ1MdDUNHNbMNM5jw9u3bVa90Z7rp&#10;LFa9enUVDsS5/6eeekpkyJDBF3Z2OjNxEGIz5AqG9mlnuuHRRx9V4eXLl6uwacM3Y6FNftj48eN9&#10;2zfccINKh3ePsKnGNukQXfQIN2GDM2y2jQdtPOxGjRqpMDrgIZwuXToVNpjvwdauXatjCXE/5+4U&#10;Qogf5qEPnGIEjKCi85jBpDvNCby9C+Vx9ooOTDOThjjbnwMZPnz4ed93ijUI7EgGM524gIkzXH75&#10;5Spsqv6NyD/88MMqbPIb8TRmaN68uQonJSXpmPPPkxnehY5uJg6Y9nITRvs9tnPnzq3Czk5wTtHG&#10;cDXn9wjxCizRhEQYjF8Oh7Nnz+qt0Dlx4oTeii7xKow4pqxZs+oQId6Agk0ICZl4E+y8efP6jun0&#10;6dM6lhBvQMEmhIRMvAm2OR5TbU6Il6BgE0IIIS6Agk0IIYS4AAo2IYQQ4gIo2IQQQogLoGATQggh&#10;LoCCTQghhLgACjYhhBDiAijYhBBCSNwjxP8BzisCa7ycOXsAAAAASUVORK5CYIJQSwMEFAAGAAgA&#10;AAAhADiqLCfiAAAACgEAAA8AAABkcnMvZG93bnJldi54bWxMj0FLw0AQhe+C/2EZwVu7SZpqjdmU&#10;UtRTEWwF8TbNTpPQ7G7IbpP03zue9DTzmMd73+TrybRioN43ziqI5xEIsqXTja0UfB5eZysQPqDV&#10;2DpLCq7kYV3c3uSYaTfaDxr2oRIcYn2GCuoQukxKX9Zk0M9dR5ZvJ9cbDCz7SuoeRw43rUyi6EEa&#10;bCw31NjRtqbyvL8YBW8jjptF/DLszqft9fuwfP/axaTU/d20eQYRaAp/ZvjFZ3QomOnoLlZ70SpI&#10;FgmjBwWzlCcbnh4jXo4K0uUqBVnk8v8Lx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N0eF+FMFAAAYGAAADgAAAAAAAAAAAAAAAAA6AgAAZHJzL2Uyb0RvYy54&#10;bWxQSwECLQAKAAAAAAAAACEACS0l5h1VAAAdVQAAFAAAAAAAAAAAAAAAAAC5BwAAZHJzL21lZGlh&#10;L2ltYWdlMS5wbmdQSwECLQAUAAYACAAAACEAOKosJ+IAAAAKAQAADwAAAAAAAAAAAAAAAAAIXQAA&#10;ZHJzL2Rvd25yZXYueG1sUEsBAi0AFAAGAAgAAAAhAKomDr68AAAAIQEAABkAAAAAAAAAAAAAAAAA&#10;F14AAGRycy9fcmVscy9lMm9Eb2MueG1sLnJlbHNQSwUGAAAAAAYABgB8AQAACl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0" type="#_x0000_t75" style="position:absolute;width:46863;height:29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kKrxAAAANsAAAAPAAAAZHJzL2Rvd25yZXYueG1sRI/BasMw&#10;EETvhf6D2EJvjewckuBGCSEQKAmhRM2hx8XaWibWykiq7f59VCj0OMzMG2a9nVwnBgqx9aygnBUg&#10;iGtvWm4UXD8OLysQMSEb7DyTgh+KsN08PqyxMn7kCw06NSJDOFaowKbUV1LG2pLDOPM9cfa+fHCY&#10;sgyNNAHHDHednBfFQjpsOS9Y7Glvqb7pb6fgNpTdaTSnz6Dfl/Z8vOrD0mqlnp+m3SuIRFP6D/+1&#10;34yCeQm/X/IPkJs7AAAA//8DAFBLAQItABQABgAIAAAAIQDb4fbL7gAAAIUBAAATAAAAAAAAAAAA&#10;AAAAAAAAAABbQ29udGVudF9UeXBlc10ueG1sUEsBAi0AFAAGAAgAAAAhAFr0LFu/AAAAFQEAAAsA&#10;AAAAAAAAAAAAAAAAHwEAAF9yZWxzLy5yZWxzUEsBAi0AFAAGAAgAAAAhAM3aQqvEAAAA2wAAAA8A&#10;AAAAAAAAAAAAAAAABwIAAGRycy9kb3ducmV2LnhtbFBLBQYAAAAAAwADALcAAAD4AgAAAAA=&#10;">
                  <v:imagedata r:id="rId19" o:title="" recolortarget="#1d4f5c [1448]"/>
                </v:shape>
                <v:group id="Group 29" o:spid="_x0000_s1031" style="position:absolute;left:2514;top:1143;width:44349;height:28194" coordsize="44348,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22" o:spid="_x0000_s1032" style="position:absolute;top:25222;width:10058;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EewQAAANsAAAAPAAAAZHJzL2Rvd25yZXYueG1sRI/NasMw&#10;EITvhb6D2EJvtVwfSnAth5CQEPChxEnvi7W1TK2VkdTEydNHhUKPw/x8TLWc7SjO5MPgWMFrloMg&#10;7pweuFdwOm5fFiBCRNY4OiYFVwqwrB8fKiy1u/CBzm3sRRrhUKICE+NUShk6QxZD5ibi5H05bzEm&#10;6XupPV7SuB1lkedv0uLAiWBworWh7rv9sYn7yU1z235Ygztz9Nc187hhpZ6f5tU7iEhz/A//tfda&#10;QVHA75f0A2R9BwAA//8DAFBLAQItABQABgAIAAAAIQDb4fbL7gAAAIUBAAATAAAAAAAAAAAAAAAA&#10;AAAAAABbQ29udGVudF9UeXBlc10ueG1sUEsBAi0AFAAGAAgAAAAhAFr0LFu/AAAAFQEAAAsAAAAA&#10;AAAAAAAAAAAAHwEAAF9yZWxzLy5yZWxzUEsBAi0AFAAGAAgAAAAhAIFpsR7BAAAA2wAAAA8AAAAA&#10;AAAAAAAAAAAABwIAAGRycy9kb3ducmV2LnhtbFBLBQYAAAAAAwADALcAAAD1AgAAAAA=&#10;" filled="f" stroked="f" strokeweight="3pt">
                    <v:textbox>
                      <w:txbxContent>
                        <w:p w14:paraId="3AD781F0" w14:textId="2805F574" w:rsidR="00D844E8" w:rsidRPr="007E7D35" w:rsidRDefault="00D844E8" w:rsidP="007E7D35">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m:oMathPara>
                            <m:oMath>
                              <m:r>
                                <m:rPr>
                                  <m:sty m:val="p"/>
                                </m:rPr>
                                <w:rPr>
                                  <w:rStyle w:val="IntenseEmphasis"/>
                                  <w:rFonts w:ascii="Cambria Math" w:hAnsi="Cambria Math"/>
                                  <w:color w:val="31849B" w:themeColor="accent5" w:themeShade="BF"/>
                                  <w:sz w:val="20"/>
                                  <w:szCs w:val="20"/>
                                </w:rPr>
                                <m:t>High</m:t>
                              </m:r>
                              <m:r>
                                <m:rPr>
                                  <m:sty m:val="p"/>
                                </m:rPr>
                                <w:rPr>
                                  <w:rStyle w:val="IntenseEmphasis"/>
                                  <w:rFonts w:ascii="Cambria Math" w:hAnsi="Cambria Math"/>
                                  <w:color w:val="31849B" w:themeColor="accent5" w:themeShade="BF"/>
                                  <w:sz w:val="20"/>
                                  <w:szCs w:val="20"/>
                                </w:rPr>
                                <m:t xml:space="preserve"> λ</m:t>
                              </m:r>
                            </m:oMath>
                          </m:oMathPara>
                        </w:p>
                        <w:p w14:paraId="3C1A5447" w14:textId="77777777" w:rsidR="00D844E8" w:rsidRPr="007E7D35" w:rsidRDefault="00D844E8" w:rsidP="007E7D35">
                          <w:pPr>
                            <w:jc w:val="center"/>
                            <w:rPr>
                              <w:color w:val="FFFFFF" w:themeColor="background1"/>
                              <w14:textFill>
                                <w14:noFill/>
                              </w14:textFill>
                            </w:rPr>
                          </w:pPr>
                        </w:p>
                      </w:txbxContent>
                    </v:textbox>
                  </v:rect>
                  <v:rect id="Rectangle 23" o:spid="_x0000_s1033" style="position:absolute;left:34290;top:25222;width:10058;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RSFwQAAANsAAAAPAAAAZHJzL2Rvd25yZXYueG1sRI9fa8Iw&#10;FMXfB36HcAd7m+k6GF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O4lFIXBAAAA2wAAAA8AAAAA&#10;AAAAAAAAAAAABwIAAGRycy9kb3ducmV2LnhtbFBLBQYAAAAAAwADALcAAAD1AgAAAAA=&#10;" filled="f" stroked="f" strokeweight="3pt">
                    <v:textbox>
                      <w:txbxContent>
                        <w:p w14:paraId="09B6D2EC" w14:textId="2EA4809E" w:rsidR="00D844E8" w:rsidRPr="007E7D35" w:rsidRDefault="00D844E8" w:rsidP="007E7D35">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m:oMathPara>
                            <m:oMath>
                              <m:r>
                                <m:rPr>
                                  <m:sty m:val="p"/>
                                </m:rPr>
                                <w:rPr>
                                  <w:rStyle w:val="IntenseEmphasis"/>
                                  <w:rFonts w:ascii="Cambria Math" w:hAnsi="Cambria Math"/>
                                  <w:color w:val="31849B" w:themeColor="accent5" w:themeShade="BF"/>
                                  <w:sz w:val="20"/>
                                  <w:szCs w:val="20"/>
                                </w:rPr>
                                <m:t>Low λ</m:t>
                              </m:r>
                            </m:oMath>
                          </m:oMathPara>
                        </w:p>
                        <w:p w14:paraId="45C6543E" w14:textId="77777777" w:rsidR="00D844E8" w:rsidRPr="007E7D35" w:rsidRDefault="00D844E8" w:rsidP="007E7D35">
                          <w:pPr>
                            <w:jc w:val="center"/>
                            <w:rPr>
                              <w:b/>
                              <w:color w:val="FFFFFF" w:themeColor="background1"/>
                              <w14:textFill>
                                <w14:noFill/>
                              </w14:textFill>
                            </w:rPr>
                          </w:pPr>
                        </w:p>
                      </w:txbxContent>
                    </v:textbox>
                  </v:rect>
                  <v:line id="Straight Connector 24" o:spid="_x0000_s1034" style="position:absolute;flip:y;visibility:visible;mso-wrap-style:square" from="4648,0" to="4648,2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8WwwAAANsAAAAPAAAAZHJzL2Rvd25yZXYueG1sRI9Pa8JA&#10;FMTvgt9heYI33WiCSHSVIg14q3+px9fsaxKafRuyW5N+e1cQehxm5jfMetubWtypdZVlBbNpBII4&#10;t7riQsHlnE2WIJxH1lhbJgV/5GC7GQ7WmGrb8ZHuJ1+IAGGXooLS+yaV0uUlGXRT2xAH79u2Bn2Q&#10;bSF1i12Am1rOo2ghDVYcFkpsaFdS/nP6NQri3l0/Dsvzld+bC+kki7/07VOp8ah/W4Hw1Pv/8Ku9&#10;1wrmCTy/hB8gNw8AAAD//wMAUEsBAi0AFAAGAAgAAAAhANvh9svuAAAAhQEAABMAAAAAAAAAAAAA&#10;AAAAAAAAAFtDb250ZW50X1R5cGVzXS54bWxQSwECLQAUAAYACAAAACEAWvQsW78AAAAVAQAACwAA&#10;AAAAAAAAAAAAAAAfAQAAX3JlbHMvLnJlbHNQSwECLQAUAAYACAAAACEAiXkfFsMAAADbAAAADwAA&#10;AAAAAAAAAAAAAAAHAgAAZHJzL2Rvd25yZXYueG1sUEsFBgAAAAADAAMAtwAAAPcCAAAAAA==&#10;" strokecolor="#31849b [2408]" strokeweight="1.5pt">
                    <v:stroke dashstyle="1 1"/>
                  </v:line>
                  <v:line id="Straight Connector 25" o:spid="_x0000_s1035" style="position:absolute;flip:y;visibility:visible;mso-wrap-style:square" from="39090,0" to="39090,2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bqNwwAAANsAAAAPAAAAZHJzL2Rvd25yZXYueG1sRI9Ba8JA&#10;FITvgv9heUJvulHbItFVRCp4a2si7fE1+0yC2bchuybx37sFweMwM98wq01vKtFS40rLCqaTCARx&#10;ZnXJuYI02Y8XIJxH1lhZJgU3crBZDwcrjLXt+Jvao89FgLCLUUHhfR1L6bKCDLqJrYmDd7aNQR9k&#10;k0vdYBfgppKzKHqXBksOCwXWtCsouxyvRsG8d6fPr0Vy4o86Jf26n//p3x+lXkb9dgnCU++f4Uf7&#10;oBXM3uD/S/gBcn0HAAD//wMAUEsBAi0AFAAGAAgAAAAhANvh9svuAAAAhQEAABMAAAAAAAAAAAAA&#10;AAAAAAAAAFtDb250ZW50X1R5cGVzXS54bWxQSwECLQAUAAYACAAAACEAWvQsW78AAAAVAQAACwAA&#10;AAAAAAAAAAAAAAAfAQAAX3JlbHMvLnJlbHNQSwECLQAUAAYACAAAACEA5jW6jcMAAADbAAAADwAA&#10;AAAAAAAAAAAAAAAHAgAAZHJzL2Rvd25yZXYueG1sUEsFBgAAAAADAAMAtwAAAPcCAAAAAA==&#10;" strokecolor="#31849b [2408]" strokeweight="1.5pt">
                    <v:stroke dashstyle="1 1"/>
                  </v:line>
                  <v:rect id="Rectangle 27" o:spid="_x0000_s1036" style="position:absolute;left:16649;top:4991;width:10059;height:29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HFkxAAAANsAAAAPAAAAZHJzL2Rvd25yZXYueG1sRI9Pi8Iw&#10;FMTvgt8hPMGbpoqsS9cooiwsePFPBY9vm7dt2eYlNNFWP/1GEPY4zMxvmMWqM7W4UeMrywom4wQE&#10;cW51xYWC7PQ5egfhA7LG2jIpuJOH1bLfW2CqbcsHuh1DISKEfYoKyhBcKqXPSzLox9YRR+/HNgZD&#10;lE0hdYNthJtaTpPkTRqsOC6U6GhTUv57vBoFu5m9PK5ddjoHs9VJlrXfzu2VGg669QeIQF34D7/a&#10;X1rBdA7PL/EHyOUfAAAA//8DAFBLAQItABQABgAIAAAAIQDb4fbL7gAAAIUBAAATAAAAAAAAAAAA&#10;AAAAAAAAAABbQ29udGVudF9UeXBlc10ueG1sUEsBAi0AFAAGAAgAAAAhAFr0LFu/AAAAFQEAAAsA&#10;AAAAAAAAAAAAAAAAHwEAAF9yZWxzLy5yZWxzUEsBAi0AFAAGAAgAAAAhAKCUcWTEAAAA2wAAAA8A&#10;AAAAAAAAAAAAAAAABwIAAGRycy9kb3ducmV2LnhtbFBLBQYAAAAAAwADALcAAAD4AgAAAAA=&#10;" filled="f" stroked="f" strokeweight="3pt">
                    <v:textbox>
                      <w:txbxContent>
                        <w:p w14:paraId="36161DFD" w14:textId="77777777" w:rsidR="00D844E8" w:rsidRPr="007E7D35" w:rsidRDefault="00D844E8" w:rsidP="007E7D35">
                          <w:pPr>
                            <w:pStyle w:val="NoSpacing"/>
                            <w:spacing w:line="360" w:lineRule="auto"/>
                            <w:ind w:left="1134" w:right="567"/>
                            <w:jc w:val="both"/>
                            <w:rPr>
                              <w:rStyle w:val="IntenseEmphasis"/>
                              <w:rFonts w:ascii="Calibri" w:hAnsi="Calibri"/>
                              <w:bCs w:val="0"/>
                              <w:i w:val="0"/>
                              <w:color w:val="31849B" w:themeColor="accent5" w:themeShade="BF"/>
                              <w:sz w:val="20"/>
                              <w:szCs w:val="20"/>
                            </w:rPr>
                          </w:pPr>
                          <m:oMathPara>
                            <m:oMath>
                              <m:r>
                                <m:rPr>
                                  <m:sty m:val="p"/>
                                </m:rPr>
                                <w:rPr>
                                  <w:rStyle w:val="IntenseEmphasis"/>
                                  <w:rFonts w:ascii="Cambria Math" w:hAnsi="Cambria Math"/>
                                  <w:color w:val="31849B" w:themeColor="accent5" w:themeShade="BF"/>
                                  <w:sz w:val="20"/>
                                  <w:szCs w:val="20"/>
                                </w:rPr>
                                <m:t>Optimal λ</m:t>
                              </m:r>
                            </m:oMath>
                          </m:oMathPara>
                        </w:p>
                        <w:p w14:paraId="3A49AE15" w14:textId="77777777" w:rsidR="00D844E8" w:rsidRPr="007E7D35" w:rsidRDefault="00D844E8" w:rsidP="007E7D35">
                          <w:pPr>
                            <w:jc w:val="center"/>
                            <w:rPr>
                              <w:color w:val="FFFFFF" w:themeColor="background1"/>
                              <w14:textFill>
                                <w14:noFill/>
                              </w14:textFill>
                            </w:rPr>
                          </w:pPr>
                        </w:p>
                      </w:txbxContent>
                    </v:textbox>
                  </v:rect>
                </v:group>
              </v:group>
            </w:pict>
          </mc:Fallback>
        </mc:AlternateContent>
      </w:r>
    </w:p>
    <w:p w14:paraId="6B017789" w14:textId="77777777" w:rsidR="007E7D35" w:rsidRDefault="007E7D35" w:rsidP="001B078D">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w:p>
    <w:p w14:paraId="50F8CCF6" w14:textId="77777777" w:rsidR="007E7D35" w:rsidRDefault="007E7D35" w:rsidP="001B078D">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w:p>
    <w:p w14:paraId="5475FC16" w14:textId="77777777" w:rsidR="007E7D35" w:rsidRDefault="007E7D35" w:rsidP="001B078D">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w:p>
    <w:p w14:paraId="48112934" w14:textId="77777777" w:rsidR="007E7D35" w:rsidRDefault="007E7D35" w:rsidP="001B078D">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w:p>
    <w:p w14:paraId="5809B043" w14:textId="77777777" w:rsidR="007E7D35" w:rsidRDefault="007E7D35" w:rsidP="001B078D">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w:p>
    <w:p w14:paraId="7099656E" w14:textId="77777777" w:rsidR="007E7D35" w:rsidRDefault="007E7D35" w:rsidP="001B078D">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w:p>
    <w:p w14:paraId="55D1116C" w14:textId="77777777" w:rsidR="007E7D35" w:rsidRDefault="007E7D35" w:rsidP="001B078D">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w:p>
    <w:p w14:paraId="2D51EC53" w14:textId="77777777" w:rsidR="007E7D35" w:rsidRDefault="007E7D35" w:rsidP="001B078D">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w:p>
    <w:p w14:paraId="595F0C17" w14:textId="77777777" w:rsidR="007E7D35" w:rsidRDefault="007E7D35" w:rsidP="001B078D">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w:p>
    <w:p w14:paraId="2876644F" w14:textId="77777777" w:rsidR="007E7D35" w:rsidRDefault="007E7D35" w:rsidP="001B078D">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w:p>
    <w:p w14:paraId="64ABE331" w14:textId="77777777" w:rsidR="007E7D35" w:rsidRDefault="007E7D35" w:rsidP="001B078D">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w:p>
    <w:p w14:paraId="43BCDA2B" w14:textId="77777777" w:rsidR="007E7D35" w:rsidRDefault="007E7D35" w:rsidP="001B078D">
      <w:pPr>
        <w:pStyle w:val="NoSpacing"/>
        <w:spacing w:line="360" w:lineRule="auto"/>
        <w:ind w:left="1134" w:right="567"/>
        <w:jc w:val="both"/>
        <w:rPr>
          <w:rStyle w:val="IntenseEmphasis"/>
          <w:rFonts w:ascii="Calibri" w:hAnsi="Calibri"/>
          <w:bCs w:val="0"/>
          <w:i w:val="0"/>
          <w:iCs w:val="0"/>
          <w:color w:val="31849B" w:themeColor="accent5" w:themeShade="BF"/>
          <w:sz w:val="20"/>
          <w:szCs w:val="20"/>
        </w:rPr>
      </w:pPr>
    </w:p>
    <w:p w14:paraId="03F70B08" w14:textId="77777777" w:rsidR="007E7D35" w:rsidRPr="004E68FE" w:rsidRDefault="007E7D35" w:rsidP="001B078D">
      <w:pPr>
        <w:pStyle w:val="NoSpacing"/>
        <w:spacing w:line="360" w:lineRule="auto"/>
        <w:ind w:left="1134" w:right="567"/>
        <w:jc w:val="both"/>
        <w:rPr>
          <w:rStyle w:val="IntenseEmphasis"/>
          <w:rFonts w:ascii="Calibri" w:hAnsi="Calibri"/>
          <w:bCs w:val="0"/>
          <w:i w:val="0"/>
          <w:iCs w:val="0"/>
          <w:color w:val="31849B" w:themeColor="accent5" w:themeShade="BF"/>
          <w:sz w:val="16"/>
          <w:szCs w:val="16"/>
        </w:rPr>
      </w:pPr>
    </w:p>
    <w:p w14:paraId="00AF7779" w14:textId="03850E13" w:rsidR="00E912C9" w:rsidRDefault="00363DF4" w:rsidP="001B078D">
      <w:pPr>
        <w:pStyle w:val="NoSpacing"/>
        <w:spacing w:line="360"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The model is robust and generalized when there is a Bias</w:t>
      </w:r>
      <w:r w:rsidRPr="00363DF4">
        <w:rPr>
          <w:rStyle w:val="IntenseEmphasis"/>
          <w:rFonts w:ascii="Ubuntu Light" w:hAnsi="Ubuntu Light"/>
          <w:b w:val="0"/>
          <w:bCs w:val="0"/>
          <w:i w:val="0"/>
          <w:iCs w:val="0"/>
          <w:color w:val="008000"/>
          <w:vertAlign w:val="superscript"/>
        </w:rPr>
        <w:t>2</w:t>
      </w:r>
      <w:r>
        <w:rPr>
          <w:rStyle w:val="IntenseEmphasis"/>
          <w:rFonts w:ascii="Ubuntu Light" w:hAnsi="Ubuntu Light"/>
          <w:b w:val="0"/>
          <w:bCs w:val="0"/>
          <w:i w:val="0"/>
          <w:iCs w:val="0"/>
          <w:color w:val="008000"/>
          <w:vertAlign w:val="superscript"/>
        </w:rPr>
        <w:t xml:space="preserve"> </w:t>
      </w:r>
      <w:r>
        <w:rPr>
          <w:rStyle w:val="IntenseEmphasis"/>
          <w:rFonts w:ascii="Ubuntu Light" w:hAnsi="Ubuntu Light"/>
          <w:b w:val="0"/>
          <w:bCs w:val="0"/>
          <w:i w:val="0"/>
          <w:iCs w:val="0"/>
          <w:color w:val="008000"/>
        </w:rPr>
        <w:t>– variance trade off, then the bias and variance are low</w:t>
      </w:r>
      <w:r w:rsidR="00BD553D">
        <w:rPr>
          <w:rStyle w:val="IntenseEmphasis"/>
          <w:rFonts w:ascii="Ubuntu Light" w:hAnsi="Ubuntu Light"/>
          <w:b w:val="0"/>
          <w:bCs w:val="0"/>
          <w:i w:val="0"/>
          <w:iCs w:val="0"/>
          <w:color w:val="008000"/>
        </w:rPr>
        <w:t xml:space="preserve"> or in other terms when the total error is low</w:t>
      </w:r>
      <w:r>
        <w:rPr>
          <w:rStyle w:val="IntenseEmphasis"/>
          <w:rFonts w:ascii="Ubuntu Light" w:hAnsi="Ubuntu Light"/>
          <w:b w:val="0"/>
          <w:bCs w:val="0"/>
          <w:i w:val="0"/>
          <w:iCs w:val="0"/>
          <w:color w:val="008000"/>
        </w:rPr>
        <w:t xml:space="preserve">. This happens for optimal model complexity and optimal lambda value. </w:t>
      </w:r>
      <w:r w:rsidR="00BD553D">
        <w:rPr>
          <w:rStyle w:val="IntenseEmphasis"/>
          <w:rFonts w:ascii="Ubuntu Light" w:hAnsi="Ubuntu Light"/>
          <w:b w:val="0"/>
          <w:bCs w:val="0"/>
          <w:i w:val="0"/>
          <w:iCs w:val="0"/>
          <w:color w:val="008000"/>
        </w:rPr>
        <w:t>Model is robust when the model is not over fitted or under fitted.</w:t>
      </w:r>
    </w:p>
    <w:p w14:paraId="68B90B09" w14:textId="77777777" w:rsidR="00E912C9" w:rsidRPr="004E68FE" w:rsidRDefault="00E912C9" w:rsidP="001B078D">
      <w:pPr>
        <w:pStyle w:val="NoSpacing"/>
        <w:spacing w:line="360" w:lineRule="auto"/>
        <w:ind w:left="1134" w:right="567"/>
        <w:jc w:val="both"/>
        <w:rPr>
          <w:rStyle w:val="IntenseEmphasis"/>
          <w:rFonts w:ascii="Ubuntu Light" w:hAnsi="Ubuntu Light"/>
          <w:b w:val="0"/>
          <w:bCs w:val="0"/>
          <w:i w:val="0"/>
          <w:iCs w:val="0"/>
          <w:color w:val="008000"/>
          <w:sz w:val="13"/>
          <w:szCs w:val="13"/>
        </w:rPr>
      </w:pPr>
    </w:p>
    <w:p w14:paraId="42CCDEB9" w14:textId="1DE94764" w:rsidR="007E7D35" w:rsidRDefault="00363DF4" w:rsidP="001B078D">
      <w:pPr>
        <w:pStyle w:val="NoSpacing"/>
        <w:spacing w:line="360"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When the complexity of model is more, it means the Bias is low and variance is high, the value of lambda goes to 0. There is no penalization for the model. This means the model is over fitted. The model has learnt the pattern completely and it works very well for the training data. This</w:t>
      </w:r>
      <w:r w:rsidR="00E912C9">
        <w:rPr>
          <w:rStyle w:val="IntenseEmphasis"/>
          <w:rFonts w:ascii="Ubuntu Light" w:hAnsi="Ubuntu Light"/>
          <w:b w:val="0"/>
          <w:bCs w:val="0"/>
          <w:i w:val="0"/>
          <w:iCs w:val="0"/>
          <w:color w:val="008000"/>
        </w:rPr>
        <w:t xml:space="preserve"> model</w:t>
      </w:r>
      <w:r>
        <w:rPr>
          <w:rStyle w:val="IntenseEmphasis"/>
          <w:rFonts w:ascii="Ubuntu Light" w:hAnsi="Ubuntu Light"/>
          <w:b w:val="0"/>
          <w:bCs w:val="0"/>
          <w:i w:val="0"/>
          <w:iCs w:val="0"/>
          <w:color w:val="008000"/>
        </w:rPr>
        <w:t xml:space="preserve"> will give very high accuracy scores for the training data since the model has learnt all the data points in the training data, However, when the </w:t>
      </w:r>
      <w:r w:rsidR="00E912C9">
        <w:rPr>
          <w:rStyle w:val="IntenseEmphasis"/>
          <w:rFonts w:ascii="Ubuntu Light" w:hAnsi="Ubuntu Light"/>
          <w:b w:val="0"/>
          <w:bCs w:val="0"/>
          <w:i w:val="0"/>
          <w:iCs w:val="0"/>
          <w:color w:val="008000"/>
        </w:rPr>
        <w:t>testing data is applied, the test accuracy will be low since the data is new and the pattern is now learnt by the model.</w:t>
      </w:r>
    </w:p>
    <w:p w14:paraId="1964891E" w14:textId="40ED09CF" w:rsidR="00E912C9" w:rsidRPr="004E68FE" w:rsidRDefault="00E912C9" w:rsidP="001B078D">
      <w:pPr>
        <w:pStyle w:val="NoSpacing"/>
        <w:spacing w:line="360" w:lineRule="auto"/>
        <w:ind w:left="1134" w:right="567"/>
        <w:jc w:val="both"/>
        <w:rPr>
          <w:rStyle w:val="IntenseEmphasis"/>
          <w:rFonts w:ascii="Ubuntu Light" w:hAnsi="Ubuntu Light"/>
          <w:b w:val="0"/>
          <w:bCs w:val="0"/>
          <w:i w:val="0"/>
          <w:iCs w:val="0"/>
          <w:color w:val="008000"/>
          <w:sz w:val="13"/>
          <w:szCs w:val="13"/>
        </w:rPr>
      </w:pPr>
    </w:p>
    <w:p w14:paraId="609E0FBB" w14:textId="021A8C4B" w:rsidR="00E912C9" w:rsidRDefault="00E912C9" w:rsidP="001B078D">
      <w:pPr>
        <w:pStyle w:val="NoSpacing"/>
        <w:spacing w:line="360"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When the complexity of the model is low. It means the Bias is high and the variance is low. This means the model is not able to learn the pattern from that data, in this case both the train accuracy and the test accuracy will be low. When the lambda values in regularization is high, the higher lambda would eliminate the effect of many features thereby making the model not learn the pattern within the data. This is the case of under-fitting.</w:t>
      </w:r>
    </w:p>
    <w:p w14:paraId="4F84DD35" w14:textId="37270A6E" w:rsidR="00E912C9" w:rsidRPr="00DD17DA" w:rsidRDefault="00E912C9" w:rsidP="001B078D">
      <w:pPr>
        <w:pStyle w:val="NoSpacing"/>
        <w:spacing w:line="360" w:lineRule="auto"/>
        <w:ind w:left="1134" w:right="567"/>
        <w:jc w:val="both"/>
        <w:rPr>
          <w:rStyle w:val="IntenseEmphasis"/>
          <w:rFonts w:ascii="Ubuntu Light" w:hAnsi="Ubuntu Light"/>
          <w:b w:val="0"/>
          <w:bCs w:val="0"/>
          <w:i w:val="0"/>
          <w:iCs w:val="0"/>
          <w:color w:val="008000"/>
          <w:sz w:val="13"/>
          <w:szCs w:val="13"/>
        </w:rPr>
      </w:pPr>
    </w:p>
    <w:p w14:paraId="34814E92" w14:textId="74EE50DC" w:rsidR="00E912C9" w:rsidRPr="007E7D35" w:rsidRDefault="00E912C9" w:rsidP="001B078D">
      <w:pPr>
        <w:pStyle w:val="NoSpacing"/>
        <w:spacing w:line="360" w:lineRule="auto"/>
        <w:ind w:left="1134" w:right="567"/>
        <w:jc w:val="both"/>
        <w:rPr>
          <w:rStyle w:val="IntenseEmphasis"/>
          <w:rFonts w:ascii="Ubuntu Light" w:hAnsi="Ubuntu Light"/>
          <w:b w:val="0"/>
          <w:bCs w:val="0"/>
          <w:i w:val="0"/>
          <w:iCs w:val="0"/>
          <w:color w:val="008000"/>
        </w:rPr>
      </w:pPr>
      <w:r>
        <w:rPr>
          <w:rStyle w:val="IntenseEmphasis"/>
          <w:rFonts w:ascii="Ubuntu Light" w:hAnsi="Ubuntu Light"/>
          <w:b w:val="0"/>
          <w:bCs w:val="0"/>
          <w:i w:val="0"/>
          <w:iCs w:val="0"/>
          <w:color w:val="008000"/>
        </w:rPr>
        <w:t xml:space="preserve">From underfitting to overfitting, the accuracy of the training set increases steadily, model learns patterns and then slowly learns all the data points when the model is overfitted. When the model is optimal, the training and testing accuracy will be optimal, and </w:t>
      </w:r>
      <w:r w:rsidR="00C0494D">
        <w:rPr>
          <w:rStyle w:val="IntenseEmphasis"/>
          <w:rFonts w:ascii="Ubuntu Light" w:hAnsi="Ubuntu Light"/>
          <w:b w:val="0"/>
          <w:bCs w:val="0"/>
          <w:i w:val="0"/>
          <w:iCs w:val="0"/>
          <w:color w:val="008000"/>
        </w:rPr>
        <w:t xml:space="preserve">value will be in </w:t>
      </w:r>
      <w:r>
        <w:rPr>
          <w:rStyle w:val="IntenseEmphasis"/>
          <w:rFonts w:ascii="Ubuntu Light" w:hAnsi="Ubuntu Light"/>
          <w:b w:val="0"/>
          <w:bCs w:val="0"/>
          <w:i w:val="0"/>
          <w:iCs w:val="0"/>
          <w:color w:val="008000"/>
        </w:rPr>
        <w:t xml:space="preserve">similar </w:t>
      </w:r>
      <w:r w:rsidR="00C0494D">
        <w:rPr>
          <w:rStyle w:val="IntenseEmphasis"/>
          <w:rFonts w:ascii="Ubuntu Light" w:hAnsi="Ubuntu Light"/>
          <w:b w:val="0"/>
          <w:bCs w:val="0"/>
          <w:i w:val="0"/>
          <w:iCs w:val="0"/>
          <w:color w:val="008000"/>
        </w:rPr>
        <w:t>range. The lambda will penalize the insignificant features. The model will not be underfitted or overfitted. The bias and variance will be at the lower in total (Total error = Bias</w:t>
      </w:r>
      <w:r w:rsidR="00C0494D" w:rsidRPr="00C0494D">
        <w:rPr>
          <w:rStyle w:val="IntenseEmphasis"/>
          <w:rFonts w:ascii="Ubuntu Light" w:hAnsi="Ubuntu Light"/>
          <w:b w:val="0"/>
          <w:bCs w:val="0"/>
          <w:i w:val="0"/>
          <w:iCs w:val="0"/>
          <w:color w:val="008000"/>
          <w:vertAlign w:val="superscript"/>
        </w:rPr>
        <w:t>2</w:t>
      </w:r>
      <w:r w:rsidR="00C0494D">
        <w:rPr>
          <w:rStyle w:val="IntenseEmphasis"/>
          <w:rFonts w:ascii="Ubuntu Light" w:hAnsi="Ubuntu Light"/>
          <w:b w:val="0"/>
          <w:bCs w:val="0"/>
          <w:i w:val="0"/>
          <w:iCs w:val="0"/>
          <w:color w:val="008000"/>
        </w:rPr>
        <w:t>+Variance). Model is generalized and robust when the model complexity and lambda/alpha value is optimal.</w:t>
      </w:r>
    </w:p>
    <w:sectPr w:rsidR="00E912C9" w:rsidRPr="007E7D35" w:rsidSect="00AF6E31">
      <w:headerReference w:type="even" r:id="rId20"/>
      <w:headerReference w:type="default" r:id="rId21"/>
      <w:footerReference w:type="even" r:id="rId22"/>
      <w:footerReference w:type="default" r:id="rId23"/>
      <w:headerReference w:type="first" r:id="rId24"/>
      <w:footerReference w:type="first" r:id="rId25"/>
      <w:pgSz w:w="12240" w:h="15840"/>
      <w:pgMar w:top="1440" w:right="474"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B05D6" w14:textId="77777777" w:rsidR="008B235E" w:rsidRDefault="008B235E" w:rsidP="00E71C68">
      <w:pPr>
        <w:spacing w:after="0" w:line="240" w:lineRule="auto"/>
      </w:pPr>
      <w:r>
        <w:separator/>
      </w:r>
    </w:p>
  </w:endnote>
  <w:endnote w:type="continuationSeparator" w:id="0">
    <w:p w14:paraId="5A462D75" w14:textId="77777777" w:rsidR="008B235E" w:rsidRDefault="008B235E"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MinchoB">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Ubuntu Light">
    <w:panose1 w:val="020B03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06DB8" w14:textId="77777777" w:rsidR="00D844E8" w:rsidRDefault="00D844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B8212" w14:textId="77777777" w:rsidR="00D844E8" w:rsidRDefault="00D844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ED918" w14:textId="77777777" w:rsidR="00D844E8" w:rsidRDefault="00D84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D80CF" w14:textId="77777777" w:rsidR="008B235E" w:rsidRDefault="008B235E" w:rsidP="00E71C68">
      <w:pPr>
        <w:spacing w:after="0" w:line="240" w:lineRule="auto"/>
      </w:pPr>
      <w:r>
        <w:separator/>
      </w:r>
    </w:p>
  </w:footnote>
  <w:footnote w:type="continuationSeparator" w:id="0">
    <w:p w14:paraId="183AE1A6" w14:textId="77777777" w:rsidR="008B235E" w:rsidRDefault="008B235E" w:rsidP="00E71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84985" w14:textId="77777777" w:rsidR="00D844E8" w:rsidRDefault="00D844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74D07" w14:textId="77777777" w:rsidR="00D844E8" w:rsidRDefault="00D844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6F6E5" w14:textId="77777777" w:rsidR="00D844E8" w:rsidRDefault="00D844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F44DE"/>
    <w:multiLevelType w:val="hybridMultilevel"/>
    <w:tmpl w:val="842865C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23B02"/>
    <w:multiLevelType w:val="hybridMultilevel"/>
    <w:tmpl w:val="E8662B5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85"/>
    <w:rsid w:val="00006FB5"/>
    <w:rsid w:val="00011FF1"/>
    <w:rsid w:val="0002200E"/>
    <w:rsid w:val="0003441C"/>
    <w:rsid w:val="0006261B"/>
    <w:rsid w:val="000811F4"/>
    <w:rsid w:val="000B12EB"/>
    <w:rsid w:val="000B4B04"/>
    <w:rsid w:val="000B56BF"/>
    <w:rsid w:val="000D0FB4"/>
    <w:rsid w:val="000D14F9"/>
    <w:rsid w:val="000E082B"/>
    <w:rsid w:val="000E2E3E"/>
    <w:rsid w:val="000F1EE6"/>
    <w:rsid w:val="000F3AB3"/>
    <w:rsid w:val="000F6E14"/>
    <w:rsid w:val="000F7717"/>
    <w:rsid w:val="00106D84"/>
    <w:rsid w:val="00114AA9"/>
    <w:rsid w:val="00114D52"/>
    <w:rsid w:val="00123E3F"/>
    <w:rsid w:val="0012546B"/>
    <w:rsid w:val="00127C5F"/>
    <w:rsid w:val="001419D9"/>
    <w:rsid w:val="00141AC3"/>
    <w:rsid w:val="00166BC2"/>
    <w:rsid w:val="00184FB5"/>
    <w:rsid w:val="001943EC"/>
    <w:rsid w:val="001A1FD8"/>
    <w:rsid w:val="001A4CE9"/>
    <w:rsid w:val="001B078D"/>
    <w:rsid w:val="001B2BDB"/>
    <w:rsid w:val="001B6867"/>
    <w:rsid w:val="001C3CC5"/>
    <w:rsid w:val="001D5D0A"/>
    <w:rsid w:val="001D7239"/>
    <w:rsid w:val="001D7464"/>
    <w:rsid w:val="001D79DD"/>
    <w:rsid w:val="001F45AD"/>
    <w:rsid w:val="002028F6"/>
    <w:rsid w:val="00213076"/>
    <w:rsid w:val="00216CA2"/>
    <w:rsid w:val="00220B18"/>
    <w:rsid w:val="00226B91"/>
    <w:rsid w:val="00237489"/>
    <w:rsid w:val="00247F14"/>
    <w:rsid w:val="00274816"/>
    <w:rsid w:val="00281013"/>
    <w:rsid w:val="0029766D"/>
    <w:rsid w:val="002A071C"/>
    <w:rsid w:val="002B0C55"/>
    <w:rsid w:val="002D41EE"/>
    <w:rsid w:val="002E076A"/>
    <w:rsid w:val="002F65C8"/>
    <w:rsid w:val="0030342E"/>
    <w:rsid w:val="00305E11"/>
    <w:rsid w:val="00311394"/>
    <w:rsid w:val="0031277C"/>
    <w:rsid w:val="00313274"/>
    <w:rsid w:val="00327501"/>
    <w:rsid w:val="003277BA"/>
    <w:rsid w:val="00327A26"/>
    <w:rsid w:val="00340B80"/>
    <w:rsid w:val="00344A2D"/>
    <w:rsid w:val="00351184"/>
    <w:rsid w:val="00363DF4"/>
    <w:rsid w:val="0037133C"/>
    <w:rsid w:val="00381773"/>
    <w:rsid w:val="003842A3"/>
    <w:rsid w:val="003C2A57"/>
    <w:rsid w:val="003D0F5F"/>
    <w:rsid w:val="003E1F23"/>
    <w:rsid w:val="003E78CA"/>
    <w:rsid w:val="003F086C"/>
    <w:rsid w:val="00415427"/>
    <w:rsid w:val="004232A7"/>
    <w:rsid w:val="004242BA"/>
    <w:rsid w:val="00433BDB"/>
    <w:rsid w:val="0044254D"/>
    <w:rsid w:val="0045204A"/>
    <w:rsid w:val="00477E7E"/>
    <w:rsid w:val="00496191"/>
    <w:rsid w:val="004B6520"/>
    <w:rsid w:val="004B6747"/>
    <w:rsid w:val="004D012D"/>
    <w:rsid w:val="004D4571"/>
    <w:rsid w:val="004D5084"/>
    <w:rsid w:val="004D77DE"/>
    <w:rsid w:val="004E68FE"/>
    <w:rsid w:val="004F3A2A"/>
    <w:rsid w:val="00503867"/>
    <w:rsid w:val="00505D5C"/>
    <w:rsid w:val="00513BE6"/>
    <w:rsid w:val="00516D9A"/>
    <w:rsid w:val="00531213"/>
    <w:rsid w:val="005338CE"/>
    <w:rsid w:val="00552508"/>
    <w:rsid w:val="00553AF2"/>
    <w:rsid w:val="00561F2A"/>
    <w:rsid w:val="005710D1"/>
    <w:rsid w:val="00585C94"/>
    <w:rsid w:val="005907CF"/>
    <w:rsid w:val="00595173"/>
    <w:rsid w:val="00596F7A"/>
    <w:rsid w:val="005A39E3"/>
    <w:rsid w:val="005A4B58"/>
    <w:rsid w:val="005B1B13"/>
    <w:rsid w:val="005B5088"/>
    <w:rsid w:val="005C0237"/>
    <w:rsid w:val="005D7B71"/>
    <w:rsid w:val="005E616C"/>
    <w:rsid w:val="005F03FB"/>
    <w:rsid w:val="005F4499"/>
    <w:rsid w:val="00603C6F"/>
    <w:rsid w:val="00607A9E"/>
    <w:rsid w:val="00623218"/>
    <w:rsid w:val="006477A4"/>
    <w:rsid w:val="00654860"/>
    <w:rsid w:val="00655E3C"/>
    <w:rsid w:val="0065720E"/>
    <w:rsid w:val="00661713"/>
    <w:rsid w:val="0067304F"/>
    <w:rsid w:val="006942E3"/>
    <w:rsid w:val="006C5603"/>
    <w:rsid w:val="006C7237"/>
    <w:rsid w:val="006F0ECB"/>
    <w:rsid w:val="006F549D"/>
    <w:rsid w:val="00701178"/>
    <w:rsid w:val="00703074"/>
    <w:rsid w:val="007075FB"/>
    <w:rsid w:val="00714974"/>
    <w:rsid w:val="0071641C"/>
    <w:rsid w:val="00720560"/>
    <w:rsid w:val="00727CDF"/>
    <w:rsid w:val="0073432E"/>
    <w:rsid w:val="00734AA9"/>
    <w:rsid w:val="0073702A"/>
    <w:rsid w:val="00750509"/>
    <w:rsid w:val="00754FFE"/>
    <w:rsid w:val="0076193A"/>
    <w:rsid w:val="007638B8"/>
    <w:rsid w:val="007730CE"/>
    <w:rsid w:val="007A4F6C"/>
    <w:rsid w:val="007D2103"/>
    <w:rsid w:val="007D430A"/>
    <w:rsid w:val="007D735D"/>
    <w:rsid w:val="007D78D5"/>
    <w:rsid w:val="007E0CC0"/>
    <w:rsid w:val="007E191F"/>
    <w:rsid w:val="007E7D35"/>
    <w:rsid w:val="007F270D"/>
    <w:rsid w:val="00802E4B"/>
    <w:rsid w:val="00806727"/>
    <w:rsid w:val="008121A2"/>
    <w:rsid w:val="00832A99"/>
    <w:rsid w:val="0083433E"/>
    <w:rsid w:val="008472CF"/>
    <w:rsid w:val="00857541"/>
    <w:rsid w:val="00861DE7"/>
    <w:rsid w:val="0087250B"/>
    <w:rsid w:val="00890994"/>
    <w:rsid w:val="008945CC"/>
    <w:rsid w:val="00894754"/>
    <w:rsid w:val="008A5A4F"/>
    <w:rsid w:val="008B235E"/>
    <w:rsid w:val="008C300E"/>
    <w:rsid w:val="008D7CA9"/>
    <w:rsid w:val="008E73C6"/>
    <w:rsid w:val="008F179F"/>
    <w:rsid w:val="008F1825"/>
    <w:rsid w:val="008F1F04"/>
    <w:rsid w:val="008F636F"/>
    <w:rsid w:val="00920A3E"/>
    <w:rsid w:val="009225E5"/>
    <w:rsid w:val="0093309D"/>
    <w:rsid w:val="0093445E"/>
    <w:rsid w:val="00940997"/>
    <w:rsid w:val="0095336F"/>
    <w:rsid w:val="00991736"/>
    <w:rsid w:val="009920C5"/>
    <w:rsid w:val="00993850"/>
    <w:rsid w:val="009A5B09"/>
    <w:rsid w:val="009D180E"/>
    <w:rsid w:val="009E1DAA"/>
    <w:rsid w:val="009F6BB1"/>
    <w:rsid w:val="00A02E9A"/>
    <w:rsid w:val="00A031B1"/>
    <w:rsid w:val="00A0722F"/>
    <w:rsid w:val="00A764AC"/>
    <w:rsid w:val="00A83921"/>
    <w:rsid w:val="00A83959"/>
    <w:rsid w:val="00A90C75"/>
    <w:rsid w:val="00A91F94"/>
    <w:rsid w:val="00A96584"/>
    <w:rsid w:val="00AB0720"/>
    <w:rsid w:val="00AB21AC"/>
    <w:rsid w:val="00AC0CDB"/>
    <w:rsid w:val="00AC4155"/>
    <w:rsid w:val="00AD32B0"/>
    <w:rsid w:val="00AD7385"/>
    <w:rsid w:val="00AF6E31"/>
    <w:rsid w:val="00B3401F"/>
    <w:rsid w:val="00B34603"/>
    <w:rsid w:val="00B453A6"/>
    <w:rsid w:val="00B45600"/>
    <w:rsid w:val="00B65E45"/>
    <w:rsid w:val="00B82845"/>
    <w:rsid w:val="00B84B85"/>
    <w:rsid w:val="00B86AF3"/>
    <w:rsid w:val="00B97DE0"/>
    <w:rsid w:val="00BD0E87"/>
    <w:rsid w:val="00BD553D"/>
    <w:rsid w:val="00BD73DD"/>
    <w:rsid w:val="00BE022E"/>
    <w:rsid w:val="00BF5322"/>
    <w:rsid w:val="00C02FA7"/>
    <w:rsid w:val="00C0494D"/>
    <w:rsid w:val="00C0585E"/>
    <w:rsid w:val="00C2509D"/>
    <w:rsid w:val="00C314A8"/>
    <w:rsid w:val="00C36CBE"/>
    <w:rsid w:val="00C37765"/>
    <w:rsid w:val="00C47E5D"/>
    <w:rsid w:val="00C537B5"/>
    <w:rsid w:val="00C56592"/>
    <w:rsid w:val="00C63E7D"/>
    <w:rsid w:val="00C76123"/>
    <w:rsid w:val="00C85A37"/>
    <w:rsid w:val="00C91FDE"/>
    <w:rsid w:val="00CA368C"/>
    <w:rsid w:val="00CB34A9"/>
    <w:rsid w:val="00CB7C48"/>
    <w:rsid w:val="00CF05A9"/>
    <w:rsid w:val="00D228C1"/>
    <w:rsid w:val="00D36652"/>
    <w:rsid w:val="00D53EDE"/>
    <w:rsid w:val="00D61901"/>
    <w:rsid w:val="00D62452"/>
    <w:rsid w:val="00D80129"/>
    <w:rsid w:val="00D844E8"/>
    <w:rsid w:val="00DC5A24"/>
    <w:rsid w:val="00DD17DA"/>
    <w:rsid w:val="00DF1303"/>
    <w:rsid w:val="00E126C5"/>
    <w:rsid w:val="00E126DB"/>
    <w:rsid w:val="00E21EF5"/>
    <w:rsid w:val="00E2507A"/>
    <w:rsid w:val="00E4411E"/>
    <w:rsid w:val="00E535A3"/>
    <w:rsid w:val="00E547F3"/>
    <w:rsid w:val="00E5582E"/>
    <w:rsid w:val="00E6595B"/>
    <w:rsid w:val="00E71C68"/>
    <w:rsid w:val="00E75F75"/>
    <w:rsid w:val="00E8024A"/>
    <w:rsid w:val="00E8693C"/>
    <w:rsid w:val="00E912C9"/>
    <w:rsid w:val="00EA31B7"/>
    <w:rsid w:val="00EC1FC9"/>
    <w:rsid w:val="00ED4F64"/>
    <w:rsid w:val="00ED7502"/>
    <w:rsid w:val="00EE06DF"/>
    <w:rsid w:val="00F03761"/>
    <w:rsid w:val="00F252A7"/>
    <w:rsid w:val="00F47899"/>
    <w:rsid w:val="00F540FA"/>
    <w:rsid w:val="00F7167D"/>
    <w:rsid w:val="00F77647"/>
    <w:rsid w:val="00F81C5E"/>
    <w:rsid w:val="00F934B6"/>
    <w:rsid w:val="00F95754"/>
    <w:rsid w:val="00FB0797"/>
    <w:rsid w:val="00FB544B"/>
    <w:rsid w:val="00FC7B17"/>
    <w:rsid w:val="00FD7E5E"/>
    <w:rsid w:val="00FE227B"/>
    <w:rsid w:val="00FF3CD0"/>
    <w:rsid w:val="00FF5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0A726343"/>
  <w15:docId w15:val="{2D6C618E-3B95-4715-B8EB-8321C09C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3E"/>
  </w:style>
  <w:style w:type="paragraph" w:styleId="Heading1">
    <w:name w:val="heading 1"/>
    <w:basedOn w:val="Normal"/>
    <w:next w:val="Normal"/>
    <w:link w:val="Heading1Char"/>
    <w:uiPriority w:val="9"/>
    <w:qFormat/>
    <w:rsid w:val="00920A3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20A3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920A3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920A3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20A3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unhideWhenUsed/>
    <w:qFormat/>
    <w:rsid w:val="00920A3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20A3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20A3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20A3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920A3E"/>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920A3E"/>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920A3E"/>
    <w:rPr>
      <w:rFonts w:asciiTheme="majorHAnsi" w:eastAsiaTheme="majorEastAsia" w:hAnsiTheme="majorHAnsi" w:cstheme="majorBidi"/>
      <w:color w:val="F79646" w:themeColor="accent6"/>
      <w:sz w:val="22"/>
      <w:szCs w:val="22"/>
    </w:rPr>
  </w:style>
  <w:style w:type="character" w:customStyle="1" w:styleId="Heading6Char">
    <w:name w:val="Heading 6 Char"/>
    <w:basedOn w:val="DefaultParagraphFont"/>
    <w:link w:val="Heading6"/>
    <w:uiPriority w:val="9"/>
    <w:rsid w:val="00920A3E"/>
    <w:rPr>
      <w:rFonts w:asciiTheme="majorHAnsi" w:eastAsiaTheme="majorEastAsia" w:hAnsiTheme="majorHAnsi" w:cstheme="majorBidi"/>
      <w:color w:val="F79646" w:themeColor="accent6"/>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34"/>
    <w:qFormat/>
    <w:rsid w:val="000D0FB4"/>
    <w:pPr>
      <w:ind w:left="720"/>
      <w:contextualSpacing/>
    </w:pPr>
  </w:style>
  <w:style w:type="paragraph" w:customStyle="1" w:styleId="1Spine">
    <w:name w:val="1&quot; Spine"/>
    <w:basedOn w:val="Normal"/>
    <w:rsid w:val="00DC5A24"/>
    <w:pPr>
      <w:spacing w:after="0" w:line="240" w:lineRule="auto"/>
      <w:jc w:val="center"/>
    </w:pPr>
    <w:rPr>
      <w:b/>
      <w:color w:val="8064A2" w:themeColor="accent4"/>
      <w:sz w:val="44"/>
      <w:szCs w:val="44"/>
      <w:lang w:bidi="hi-IN"/>
    </w:rPr>
  </w:style>
  <w:style w:type="paragraph" w:customStyle="1" w:styleId="15Spine">
    <w:name w:val="1.5&quot; Spine"/>
    <w:basedOn w:val="Normal"/>
    <w:rsid w:val="00DC5A24"/>
    <w:pPr>
      <w:spacing w:after="0" w:line="240" w:lineRule="auto"/>
      <w:jc w:val="center"/>
    </w:pPr>
    <w:rPr>
      <w:b/>
      <w:color w:val="8064A2" w:themeColor="accent4"/>
      <w:sz w:val="48"/>
      <w:szCs w:val="48"/>
      <w:lang w:bidi="hi-IN"/>
    </w:rPr>
  </w:style>
  <w:style w:type="paragraph" w:customStyle="1" w:styleId="2Spine">
    <w:name w:val="2&quot; Spine"/>
    <w:basedOn w:val="Normal"/>
    <w:rsid w:val="00DC5A24"/>
    <w:pPr>
      <w:spacing w:after="0" w:line="240" w:lineRule="auto"/>
      <w:jc w:val="center"/>
    </w:pPr>
    <w:rPr>
      <w:b/>
      <w:color w:val="8064A2" w:themeColor="accent4"/>
      <w:sz w:val="56"/>
      <w:szCs w:val="56"/>
      <w:lang w:bidi="hi-IN"/>
    </w:rPr>
  </w:style>
  <w:style w:type="paragraph" w:customStyle="1" w:styleId="3Spine">
    <w:name w:val="3&quot; Spine"/>
    <w:basedOn w:val="Normal"/>
    <w:rsid w:val="00DC5A24"/>
    <w:pPr>
      <w:spacing w:after="0" w:line="240" w:lineRule="auto"/>
      <w:jc w:val="center"/>
    </w:pPr>
    <w:rPr>
      <w:b/>
      <w:color w:val="8064A2" w:themeColor="accent4"/>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920A3E"/>
    <w:rPr>
      <w:rFonts w:asciiTheme="majorHAnsi" w:eastAsiaTheme="majorEastAsia" w:hAnsiTheme="majorHAnsi" w:cstheme="majorBidi"/>
      <w:color w:val="E36C0A" w:themeColor="accent6" w:themeShade="BF"/>
      <w:sz w:val="40"/>
      <w:szCs w:val="40"/>
    </w:rPr>
  </w:style>
  <w:style w:type="paragraph" w:customStyle="1" w:styleId="ClassName">
    <w:name w:val="Class Name"/>
    <w:basedOn w:val="Heading6"/>
    <w:rsid w:val="00381773"/>
    <w:pPr>
      <w:jc w:val="center"/>
    </w:pPr>
    <w:rPr>
      <w:caps/>
      <w:color w:val="333333" w:themeColor="accent1"/>
      <w:sz w:val="44"/>
    </w:rPr>
  </w:style>
  <w:style w:type="paragraph" w:styleId="Title">
    <w:name w:val="Title"/>
    <w:basedOn w:val="Normal"/>
    <w:next w:val="Normal"/>
    <w:link w:val="TitleChar"/>
    <w:uiPriority w:val="10"/>
    <w:qFormat/>
    <w:rsid w:val="00920A3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20A3E"/>
    <w:rPr>
      <w:rFonts w:asciiTheme="majorHAnsi" w:eastAsiaTheme="majorEastAsia" w:hAnsiTheme="majorHAnsi" w:cstheme="majorBidi"/>
      <w:color w:val="262626" w:themeColor="text1" w:themeTint="D9"/>
      <w:spacing w:val="-15"/>
      <w:sz w:val="96"/>
      <w:szCs w:val="96"/>
    </w:rPr>
  </w:style>
  <w:style w:type="paragraph" w:customStyle="1" w:styleId="Subtitle2">
    <w:name w:val="Subtitle 2"/>
    <w:link w:val="Subtitle2Char"/>
    <w:rsid w:val="000D0FB4"/>
    <w:pPr>
      <w:spacing w:line="240" w:lineRule="auto"/>
      <w:jc w:val="center"/>
    </w:pPr>
    <w:rPr>
      <w:rFonts w:ascii="Microsoft Office Preview Font" w:hAnsi="Microsoft Office Preview Font"/>
      <w:color w:val="948A54" w:themeColor="background2" w:themeShade="80"/>
      <w:sz w:val="32"/>
      <w:szCs w:val="32"/>
    </w:rPr>
  </w:style>
  <w:style w:type="paragraph" w:styleId="NoSpacing">
    <w:name w:val="No Spacing"/>
    <w:uiPriority w:val="1"/>
    <w:qFormat/>
    <w:rsid w:val="00920A3E"/>
    <w:pPr>
      <w:spacing w:after="0" w:line="240" w:lineRule="auto"/>
    </w:pPr>
  </w:style>
  <w:style w:type="character" w:customStyle="1" w:styleId="Subtitle2Char">
    <w:name w:val="Subtitle 2 Char"/>
    <w:basedOn w:val="Heading4Char"/>
    <w:link w:val="Subtitle2"/>
    <w:rsid w:val="000D0FB4"/>
    <w:rPr>
      <w:rFonts w:ascii="Microsoft Office Preview Font" w:eastAsiaTheme="majorEastAsia" w:hAnsi="Microsoft Office Preview Font" w:cstheme="majorBidi"/>
      <w:color w:val="948A54" w:themeColor="background2" w:themeShade="80"/>
      <w:sz w:val="32"/>
      <w:szCs w:val="32"/>
    </w:rPr>
  </w:style>
  <w:style w:type="paragraph" w:styleId="NormalWeb">
    <w:name w:val="Normal (Web)"/>
    <w:basedOn w:val="Normal"/>
    <w:uiPriority w:val="99"/>
    <w:semiHidden/>
    <w:unhideWhenUsed/>
    <w:rsid w:val="00AD73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A3E"/>
    <w:rPr>
      <w:b/>
      <w:bCs/>
    </w:rPr>
  </w:style>
  <w:style w:type="paragraph" w:styleId="IntenseQuote">
    <w:name w:val="Intense Quote"/>
    <w:basedOn w:val="Normal"/>
    <w:next w:val="Normal"/>
    <w:link w:val="IntenseQuoteChar"/>
    <w:uiPriority w:val="30"/>
    <w:qFormat/>
    <w:rsid w:val="00920A3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20A3E"/>
    <w:rPr>
      <w:rFonts w:asciiTheme="majorHAnsi" w:eastAsiaTheme="majorEastAsia" w:hAnsiTheme="majorHAnsi" w:cstheme="majorBidi"/>
      <w:i/>
      <w:iCs/>
      <w:color w:val="F79646" w:themeColor="accent6"/>
      <w:sz w:val="32"/>
      <w:szCs w:val="32"/>
    </w:rPr>
  </w:style>
  <w:style w:type="character" w:styleId="IntenseEmphasis">
    <w:name w:val="Intense Emphasis"/>
    <w:basedOn w:val="DefaultParagraphFont"/>
    <w:uiPriority w:val="21"/>
    <w:qFormat/>
    <w:rsid w:val="00920A3E"/>
    <w:rPr>
      <w:b/>
      <w:bCs/>
      <w:i/>
      <w:iCs/>
    </w:rPr>
  </w:style>
  <w:style w:type="character" w:customStyle="1" w:styleId="Heading5Char">
    <w:name w:val="Heading 5 Char"/>
    <w:basedOn w:val="DefaultParagraphFont"/>
    <w:link w:val="Heading5"/>
    <w:uiPriority w:val="9"/>
    <w:semiHidden/>
    <w:rsid w:val="00920A3E"/>
    <w:rPr>
      <w:rFonts w:asciiTheme="majorHAnsi" w:eastAsiaTheme="majorEastAsia" w:hAnsiTheme="majorHAnsi" w:cstheme="majorBidi"/>
      <w:i/>
      <w:iCs/>
      <w:color w:val="F79646" w:themeColor="accent6"/>
      <w:sz w:val="22"/>
      <w:szCs w:val="22"/>
    </w:rPr>
  </w:style>
  <w:style w:type="character" w:customStyle="1" w:styleId="Heading7Char">
    <w:name w:val="Heading 7 Char"/>
    <w:basedOn w:val="DefaultParagraphFont"/>
    <w:link w:val="Heading7"/>
    <w:uiPriority w:val="9"/>
    <w:semiHidden/>
    <w:rsid w:val="00920A3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20A3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20A3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20A3E"/>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20A3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20A3E"/>
    <w:rPr>
      <w:rFonts w:asciiTheme="majorHAnsi" w:eastAsiaTheme="majorEastAsia" w:hAnsiTheme="majorHAnsi" w:cstheme="majorBidi"/>
      <w:sz w:val="30"/>
      <w:szCs w:val="30"/>
    </w:rPr>
  </w:style>
  <w:style w:type="character" w:styleId="Emphasis">
    <w:name w:val="Emphasis"/>
    <w:basedOn w:val="DefaultParagraphFont"/>
    <w:uiPriority w:val="20"/>
    <w:qFormat/>
    <w:rsid w:val="00920A3E"/>
    <w:rPr>
      <w:i/>
      <w:iCs/>
      <w:color w:val="F79646" w:themeColor="accent6"/>
    </w:rPr>
  </w:style>
  <w:style w:type="paragraph" w:styleId="Quote">
    <w:name w:val="Quote"/>
    <w:basedOn w:val="Normal"/>
    <w:next w:val="Normal"/>
    <w:link w:val="QuoteChar"/>
    <w:uiPriority w:val="29"/>
    <w:qFormat/>
    <w:rsid w:val="00920A3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20A3E"/>
    <w:rPr>
      <w:i/>
      <w:iCs/>
      <w:color w:val="262626" w:themeColor="text1" w:themeTint="D9"/>
    </w:rPr>
  </w:style>
  <w:style w:type="character" w:styleId="SubtleEmphasis">
    <w:name w:val="Subtle Emphasis"/>
    <w:basedOn w:val="DefaultParagraphFont"/>
    <w:uiPriority w:val="19"/>
    <w:qFormat/>
    <w:rsid w:val="00920A3E"/>
    <w:rPr>
      <w:i/>
      <w:iCs/>
    </w:rPr>
  </w:style>
  <w:style w:type="character" w:styleId="SubtleReference">
    <w:name w:val="Subtle Reference"/>
    <w:basedOn w:val="DefaultParagraphFont"/>
    <w:uiPriority w:val="31"/>
    <w:qFormat/>
    <w:rsid w:val="00920A3E"/>
    <w:rPr>
      <w:smallCaps/>
      <w:color w:val="595959" w:themeColor="text1" w:themeTint="A6"/>
    </w:rPr>
  </w:style>
  <w:style w:type="character" w:styleId="IntenseReference">
    <w:name w:val="Intense Reference"/>
    <w:basedOn w:val="DefaultParagraphFont"/>
    <w:uiPriority w:val="32"/>
    <w:qFormat/>
    <w:rsid w:val="00920A3E"/>
    <w:rPr>
      <w:b/>
      <w:bCs/>
      <w:smallCaps/>
      <w:color w:val="F79646" w:themeColor="accent6"/>
    </w:rPr>
  </w:style>
  <w:style w:type="character" w:styleId="BookTitle">
    <w:name w:val="Book Title"/>
    <w:basedOn w:val="DefaultParagraphFont"/>
    <w:uiPriority w:val="33"/>
    <w:qFormat/>
    <w:rsid w:val="00920A3E"/>
    <w:rPr>
      <w:b/>
      <w:bCs/>
      <w:caps w:val="0"/>
      <w:smallCaps/>
      <w:spacing w:val="7"/>
      <w:sz w:val="21"/>
      <w:szCs w:val="21"/>
    </w:rPr>
  </w:style>
  <w:style w:type="paragraph" w:styleId="TOCHeading">
    <w:name w:val="TOC Heading"/>
    <w:basedOn w:val="Heading1"/>
    <w:next w:val="Normal"/>
    <w:uiPriority w:val="39"/>
    <w:semiHidden/>
    <w:unhideWhenUsed/>
    <w:qFormat/>
    <w:rsid w:val="00920A3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2001">
      <w:bodyDiv w:val="1"/>
      <w:marLeft w:val="0"/>
      <w:marRight w:val="0"/>
      <w:marTop w:val="0"/>
      <w:marBottom w:val="0"/>
      <w:divBdr>
        <w:top w:val="none" w:sz="0" w:space="0" w:color="auto"/>
        <w:left w:val="none" w:sz="0" w:space="0" w:color="auto"/>
        <w:bottom w:val="none" w:sz="0" w:space="0" w:color="auto"/>
        <w:right w:val="none" w:sz="0" w:space="0" w:color="auto"/>
      </w:divBdr>
    </w:div>
    <w:div w:id="922953768">
      <w:bodyDiv w:val="1"/>
      <w:marLeft w:val="0"/>
      <w:marRight w:val="0"/>
      <w:marTop w:val="0"/>
      <w:marBottom w:val="0"/>
      <w:divBdr>
        <w:top w:val="none" w:sz="0" w:space="0" w:color="auto"/>
        <w:left w:val="none" w:sz="0" w:space="0" w:color="auto"/>
        <w:bottom w:val="none" w:sz="0" w:space="0" w:color="auto"/>
        <w:right w:val="none" w:sz="0" w:space="0" w:color="auto"/>
      </w:divBdr>
    </w:div>
    <w:div w:id="1011882317">
      <w:bodyDiv w:val="1"/>
      <w:marLeft w:val="0"/>
      <w:marRight w:val="0"/>
      <w:marTop w:val="0"/>
      <w:marBottom w:val="0"/>
      <w:divBdr>
        <w:top w:val="none" w:sz="0" w:space="0" w:color="auto"/>
        <w:left w:val="none" w:sz="0" w:space="0" w:color="auto"/>
        <w:bottom w:val="none" w:sz="0" w:space="0" w:color="auto"/>
        <w:right w:val="none" w:sz="0" w:space="0" w:color="auto"/>
      </w:divBdr>
    </w:div>
    <w:div w:id="180114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hdphoto" Target="media/hdphoto1.wd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chool%20project%20or%20report%20notebook%20ki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Foundry">
  <a:themeElements>
    <a:clrScheme name="Custom 3">
      <a:dk1>
        <a:sysClr val="windowText" lastClr="000000"/>
      </a:dk1>
      <a:lt1>
        <a:sysClr val="window" lastClr="FFFFFF"/>
      </a:lt1>
      <a:dk2>
        <a:srgbClr val="1F497D"/>
      </a:dk2>
      <a:lt2>
        <a:srgbClr val="EEECE1"/>
      </a:lt2>
      <a:accent1>
        <a:srgbClr val="333333"/>
      </a:accent1>
      <a:accent2>
        <a:srgbClr val="B70DA3"/>
      </a:accent2>
      <a:accent3>
        <a:srgbClr val="B2B2B2"/>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School project or report notebook kit</Template>
  <TotalTime>417</TotalTime>
  <Pages>1</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Jithin Prakash</cp:lastModifiedBy>
  <cp:revision>18</cp:revision>
  <cp:lastPrinted>2021-01-04T17:18:00Z</cp:lastPrinted>
  <dcterms:created xsi:type="dcterms:W3CDTF">2021-01-04T10:25:00Z</dcterms:created>
  <dcterms:modified xsi:type="dcterms:W3CDTF">2021-01-04T17:21:00Z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Applications">
    <vt:lpwstr>95;#zwd120;#448;#zwd140;#79;#tpl120</vt:lpwstr>
  </property>
  <property fmtid="{D5CDD505-2E9C-101B-9397-08002B2CF9AE}" pid="7" name="PolicheckCounter">
    <vt:lpwstr>0</vt:lpwstr>
  </property>
  <property fmtid="{D5CDD505-2E9C-101B-9397-08002B2CF9AE}" pid="8" name="PolicheckStatus">
    <vt:lpwstr>0</vt:lpwstr>
  </property>
  <property fmtid="{D5CDD505-2E9C-101B-9397-08002B2CF9AE}" pid="9" name="APTrustLevel">
    <vt:r8>1</vt:r8>
  </property>
</Properties>
</file>